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ED053E" w:rsidRPr="006F69BF" w:rsidRDefault="00ED053E" w:rsidP="0088782A"/>
    <w:sdt>
      <w:sdtPr>
        <w:id w:val="14882407"/>
        <w:docPartObj>
          <w:docPartGallery w:val="Cover Pages"/>
          <w:docPartUnique/>
        </w:docPartObj>
      </w:sdtPr>
      <w:sdtEndPr/>
      <w:sdtContent>
        <w:p w:rsidR="0088782A" w:rsidRPr="006F69BF" w:rsidRDefault="0088782A" w:rsidP="0088782A"/>
        <w:p w:rsidR="0088782A" w:rsidRPr="006F69BF" w:rsidRDefault="0088782A" w:rsidP="0088782A"/>
        <w:p w:rsidR="0088782A" w:rsidRPr="006F69BF" w:rsidRDefault="0088782A" w:rsidP="0088782A"/>
        <w:tbl>
          <w:tblPr>
            <w:tblpPr w:leftFromText="187" w:rightFromText="187" w:vertAnchor="page" w:horzAnchor="margin" w:tblpY="5867"/>
            <w:tblW w:w="5000" w:type="pct"/>
            <w:tblLook w:val="04A0" w:firstRow="1" w:lastRow="0" w:firstColumn="1" w:lastColumn="0" w:noHBand="0" w:noVBand="1"/>
          </w:tblPr>
          <w:tblGrid>
            <w:gridCol w:w="9173"/>
          </w:tblGrid>
          <w:tr w:rsidR="0088782A" w:rsidRPr="006F69BF" w:rsidTr="003B7DB6">
            <w:tc>
              <w:tcPr>
                <w:tcW w:w="0" w:type="auto"/>
                <w:vAlign w:val="center"/>
              </w:tcPr>
              <w:p w:rsidR="0088782A" w:rsidRPr="006F69BF" w:rsidRDefault="00FC666C" w:rsidP="003B7DB6">
                <w:pPr>
                  <w:pStyle w:val="NoSpacing"/>
                  <w:jc w:val="right"/>
                  <w:rPr>
                    <w:rFonts w:ascii="Arial" w:hAnsi="Arial" w:cs="Arial"/>
                    <w:b/>
                    <w:bCs/>
                    <w:caps/>
                    <w:noProof/>
                    <w:sz w:val="72"/>
                    <w:szCs w:val="72"/>
                    <w:lang w:val="vi-VN"/>
                  </w:rPr>
                </w:pPr>
                <w:sdt>
                  <w:sdtPr>
                    <w:rPr>
                      <w:rFonts w:ascii="Arial" w:hAnsi="Arial" w:cs="Arial"/>
                      <w:b/>
                      <w:bCs/>
                      <w:caps/>
                      <w:noProof/>
                      <w:color w:val="9F2936" w:themeColor="accent2"/>
                      <w:sz w:val="72"/>
                      <w:szCs w:val="72"/>
                      <w:lang w:val="vi-VN"/>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sidR="006F69BF" w:rsidRPr="006F69BF">
                      <w:rPr>
                        <w:rFonts w:ascii="Arial" w:hAnsi="Arial" w:cs="Arial"/>
                        <w:b/>
                        <w:bCs/>
                        <w:caps/>
                        <w:noProof/>
                        <w:color w:val="9F2936" w:themeColor="accent2"/>
                        <w:sz w:val="72"/>
                        <w:szCs w:val="72"/>
                        <w:lang w:val="vi-VN"/>
                      </w:rPr>
                      <w:t>Github</w:t>
                    </w:r>
                  </w:sdtContent>
                </w:sdt>
              </w:p>
            </w:tc>
          </w:tr>
          <w:tr w:rsidR="0088782A" w:rsidRPr="006F69BF" w:rsidTr="003B7DB6">
            <w:tc>
              <w:tcPr>
                <w:tcW w:w="0" w:type="auto"/>
                <w:vAlign w:val="center"/>
              </w:tcPr>
              <w:p w:rsidR="0088782A" w:rsidRPr="006F69BF" w:rsidRDefault="006F69BF" w:rsidP="003B7DB6">
                <w:pPr>
                  <w:pStyle w:val="NoSpacing"/>
                  <w:ind w:right="110"/>
                  <w:jc w:val="right"/>
                  <w:rPr>
                    <w:i/>
                    <w:noProof/>
                    <w:color w:val="7F7F7F" w:themeColor="background1" w:themeShade="7F"/>
                    <w:lang w:val="vi-VN"/>
                  </w:rPr>
                </w:pPr>
                <w:r w:rsidRPr="006F69BF">
                  <w:rPr>
                    <w:i/>
                    <w:noProof/>
                    <w:color w:val="9F2936" w:themeColor="accent2"/>
                    <w:sz w:val="52"/>
                    <w:lang w:val="vi-VN"/>
                  </w:rPr>
                  <w:t>Introduction and Guides for Beginners</w:t>
                </w:r>
              </w:p>
            </w:tc>
          </w:tr>
        </w:tbl>
        <w:tbl>
          <w:tblPr>
            <w:tblStyle w:val="TableGrid"/>
            <w:tblpPr w:leftFromText="180" w:rightFromText="180" w:vertAnchor="text" w:horzAnchor="page" w:tblpX="1794" w:tblpY="104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7"/>
            <w:gridCol w:w="3896"/>
          </w:tblGrid>
          <w:tr w:rsidR="00DF5034" w:rsidRPr="006F69BF" w:rsidTr="00D058A0">
            <w:tc>
              <w:tcPr>
                <w:tcW w:w="5418" w:type="dxa"/>
              </w:tcPr>
              <w:p w:rsidR="00DF5034" w:rsidRPr="006F69BF" w:rsidRDefault="00DF5034" w:rsidP="00D058A0">
                <w:r w:rsidRPr="006F69BF">
                  <w:t>Người lập văn bản :</w:t>
                </w:r>
              </w:p>
            </w:tc>
            <w:tc>
              <w:tcPr>
                <w:tcW w:w="3971" w:type="dxa"/>
              </w:tcPr>
              <w:p w:rsidR="00DF5034" w:rsidRPr="006F69BF" w:rsidRDefault="00DF5034" w:rsidP="00D058A0">
                <w:r w:rsidRPr="006F69BF">
                  <w:t>Phê duyệt bởi:</w:t>
                </w:r>
              </w:p>
            </w:tc>
          </w:tr>
          <w:tr w:rsidR="00DF5034" w:rsidRPr="006F69BF" w:rsidTr="00D058A0">
            <w:trPr>
              <w:trHeight w:val="797"/>
            </w:trPr>
            <w:tc>
              <w:tcPr>
                <w:tcW w:w="5418" w:type="dxa"/>
              </w:tcPr>
              <w:p w:rsidR="00DF5034" w:rsidRPr="006F69BF" w:rsidRDefault="006F69BF" w:rsidP="00D058A0">
                <w:pPr>
                  <w:rPr>
                    <w:i/>
                  </w:rPr>
                </w:pPr>
                <w:r w:rsidRPr="006F69BF">
                  <w:rPr>
                    <w:i/>
                  </w:rPr>
                  <w:lastRenderedPageBreak/>
                  <w:t>JS-Git Team</w:t>
                </w:r>
              </w:p>
            </w:tc>
            <w:tc>
              <w:tcPr>
                <w:tcW w:w="3971" w:type="dxa"/>
              </w:tcPr>
              <w:p w:rsidR="00DF5034" w:rsidRPr="006F69BF" w:rsidRDefault="00773CDF" w:rsidP="00D058A0">
                <w:pPr>
                  <w:rPr>
                    <w:i/>
                  </w:rPr>
                </w:pPr>
                <w:r w:rsidRPr="006F69BF">
                  <w:rPr>
                    <w:i/>
                  </w:rPr>
                  <w:t>{</w:t>
                </w:r>
                <w:r w:rsidR="00DF5034" w:rsidRPr="006F69BF">
                  <w:rPr>
                    <w:i/>
                  </w:rPr>
                  <w:t>Reviewer-FullName</w:t>
                </w:r>
                <w:r w:rsidRPr="006F69BF">
                  <w:rPr>
                    <w:i/>
                  </w:rPr>
                  <w:t>}</w:t>
                </w:r>
              </w:p>
            </w:tc>
          </w:tr>
        </w:tbl>
        <w:p w:rsidR="00D058A0" w:rsidRPr="006F69BF" w:rsidRDefault="006C5325" w:rsidP="0088782A">
          <w:r w:rsidRPr="006F69BF">
            <w:rPr>
              <w:szCs w:val="20"/>
              <w:lang w:val="en-US"/>
            </w:rPr>
            <mc:AlternateContent>
              <mc:Choice Requires="wps">
                <w:drawing>
                  <wp:anchor distT="0" distB="0" distL="114300" distR="114300" simplePos="0" relativeHeight="251660288" behindDoc="0" locked="0" layoutInCell="1" allowOverlap="1" wp14:anchorId="7DEF49EA" wp14:editId="5FF39B14">
                    <wp:simplePos x="0" y="0"/>
                    <wp:positionH relativeFrom="margin">
                      <wp:align>right</wp:align>
                    </wp:positionH>
                    <wp:positionV relativeFrom="paragraph">
                      <wp:posOffset>2746571</wp:posOffset>
                    </wp:positionV>
                    <wp:extent cx="5380893" cy="76200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0893" cy="762000"/>
                            </a:xfrm>
                            <a:prstGeom prst="rect">
                              <a:avLst/>
                            </a:prstGeom>
                            <a:noFill/>
                            <a:ln>
                              <a:noFill/>
                            </a:ln>
                            <a:extLst>
                              <a:ext uri="{909E8E84-426E-40DD-AFC4-6F175D3DCCD1}">
                                <a14:hiddenFill xmlns:a14="http://schemas.microsoft.com/office/drawing/2010/main">
                                  <a:solidFill>
                                    <a:schemeClr val="accent1">
                                      <a:lumMod val="20000"/>
                                      <a:lumOff val="8000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782A" w:rsidRPr="003B7DB6" w:rsidRDefault="006F69BF" w:rsidP="003B7DB6">
                                <w:pPr>
                                  <w:pStyle w:val="APROPOSALTO"/>
                                  <w:rPr>
                                    <w:i w:val="0"/>
                                    <w:color w:val="000000" w:themeColor="text1"/>
                                    <w:sz w:val="36"/>
                                  </w:rPr>
                                </w:pPr>
                                <w:r>
                                  <w:rPr>
                                    <w:i w:val="0"/>
                                    <w:color w:val="000000" w:themeColor="text1"/>
                                    <w:sz w:val="36"/>
                                  </w:rPr>
                                  <w:t>Fall Semester</w:t>
                                </w:r>
                              </w:p>
                              <w:p w:rsidR="00D058A0" w:rsidRPr="003B7DB6" w:rsidRDefault="006F69BF" w:rsidP="003B7DB6">
                                <w:pPr>
                                  <w:pStyle w:val="APROPOSALTO"/>
                                  <w:rPr>
                                    <w:i w:val="0"/>
                                    <w:color w:val="000000" w:themeColor="text1"/>
                                    <w:sz w:val="36"/>
                                  </w:rPr>
                                </w:pPr>
                                <w:r>
                                  <w:rPr>
                                    <w:i w:val="0"/>
                                    <w:color w:val="000000" w:themeColor="text1"/>
                                    <w:sz w:val="36"/>
                                  </w:rPr>
                                  <w:t>29/11/2016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F49EA" id="_x0000_t202" coordsize="21600,21600" o:spt="202" path="m,l,21600r21600,l21600,xe">
                    <v:stroke joinstyle="miter"/>
                    <v:path gradientshapeok="t" o:connecttype="rect"/>
                  </v:shapetype>
                  <v:shape id="Text Box 2" o:spid="_x0000_s1026" type="#_x0000_t202" style="position:absolute;margin-left:372.5pt;margin-top:216.25pt;width:423.7pt;height:60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" filled="f" fillcolor="#fde5cc [660]" stroked="f">
                    <v:textbox>
                      <w:txbxContent>
                        <w:p w:rsidR="0088782A" w:rsidRPr="003B7DB6" w:rsidRDefault="006F69BF" w:rsidP="003B7DB6">
                          <w:pPr>
                            <w:pStyle w:val="APROPOSALTO"/>
                            <w:rPr>
                              <w:i w:val="0"/>
                              <w:color w:val="000000" w:themeColor="text1"/>
                              <w:sz w:val="36"/>
                            </w:rPr>
                          </w:pPr>
                          <w:r>
                            <w:rPr>
                              <w:i w:val="0"/>
                              <w:color w:val="000000" w:themeColor="text1"/>
                              <w:sz w:val="36"/>
                            </w:rPr>
                            <w:t>Fall Semester</w:t>
                          </w:r>
                        </w:p>
                        <w:p w:rsidR="00D058A0" w:rsidRPr="003B7DB6" w:rsidRDefault="006F69BF" w:rsidP="003B7DB6">
                          <w:pPr>
                            <w:pStyle w:val="APROPOSALTO"/>
                            <w:rPr>
                              <w:i w:val="0"/>
                              <w:color w:val="000000" w:themeColor="text1"/>
                              <w:sz w:val="36"/>
                            </w:rPr>
                          </w:pPr>
                          <w:r>
                            <w:rPr>
                              <w:i w:val="0"/>
                              <w:color w:val="000000" w:themeColor="text1"/>
                              <w:sz w:val="36"/>
                            </w:rPr>
                            <w:t>29/11/2016</w:t>
                          </w:r>
                        </w:p>
                      </w:txbxContent>
                    </v:textbox>
                    <w10:wrap anchorx="margin"/>
                  </v:shape>
                </w:pict>
              </mc:Fallback>
            </mc:AlternateContent>
          </w:r>
          <w:r w:rsidR="0088782A" w:rsidRPr="006F69BF">
            <w:br w:type="page"/>
          </w:r>
        </w:p>
        <w:p w:rsidR="00773CDF" w:rsidRPr="006F69BF" w:rsidRDefault="00773CDF" w:rsidP="0088782A"/>
        <w:sdt>
          <w:sdtPr>
            <w:rPr>
              <w:rFonts w:ascii="Times New Roman" w:eastAsiaTheme="minorEastAsia" w:hAnsi="Times New Roman" w:cs="Times New Roman"/>
              <w:b w:val="0"/>
              <w:bCs w:val="0"/>
              <w:color w:val="auto"/>
              <w:sz w:val="22"/>
              <w:szCs w:val="22"/>
              <w:lang w:eastAsia="en-US"/>
            </w:rPr>
            <w:id w:val="-1477754566"/>
            <w:docPartObj>
              <w:docPartGallery w:val="Table of Contents"/>
              <w:docPartUnique/>
            </w:docPartObj>
          </w:sdtPr>
          <w:sdtEndPr>
            <w:rPr>
              <w:sz w:val="32"/>
            </w:rPr>
          </w:sdtEndPr>
          <w:sdtContent>
            <w:p w:rsidR="00773CDF" w:rsidRPr="006F69BF" w:rsidRDefault="00773CDF">
              <w:pPr>
                <w:pStyle w:val="TOCHeading"/>
                <w:rPr>
                  <w:rFonts w:ascii="Times New Roman" w:hAnsi="Times New Roman" w:cs="Times New Roman"/>
                  <w:color w:val="9F2936" w:themeColor="accent2"/>
                  <w:sz w:val="40"/>
                </w:rPr>
              </w:pPr>
              <w:r w:rsidRPr="006F69BF">
                <w:rPr>
                  <w:rFonts w:ascii="Times New Roman" w:hAnsi="Times New Roman" w:cs="Times New Roman"/>
                  <w:color w:val="9F2936" w:themeColor="accent2"/>
                  <w:sz w:val="40"/>
                </w:rPr>
                <w:t>Contents</w:t>
              </w:r>
            </w:p>
            <w:p w:rsidR="006F69BF" w:rsidRDefault="000772BB">
              <w:pPr>
                <w:pStyle w:val="TOC1"/>
                <w:tabs>
                  <w:tab w:val="left" w:pos="440"/>
                  <w:tab w:val="right" w:leader="dot" w:pos="9163"/>
                </w:tabs>
              </w:pPr>
              <w:r w:rsidRPr="006F69BF">
                <w:fldChar w:fldCharType="begin"/>
              </w:r>
              <w:r w:rsidRPr="006F69BF">
                <w:instrText xml:space="preserve"> TOC \o "1-3" \h \z \u </w:instrText>
              </w:r>
              <w:r w:rsidRPr="006F69BF">
                <w:fldChar w:fldCharType="separate"/>
              </w:r>
              <w:hyperlink w:anchor="_Toc468223365" w:history="1">
                <w:r w:rsidR="006F69BF" w:rsidRPr="006F20F6">
                  <w:rPr>
                    <w:rStyle w:val="Hyperlink"/>
                  </w:rPr>
                  <w:t>I.</w:t>
                </w:r>
                <w:r w:rsidR="006F69BF">
                  <w:tab/>
                </w:r>
                <w:r w:rsidR="006F69BF" w:rsidRPr="006F20F6">
                  <w:rPr>
                    <w:rStyle w:val="Hyperlink"/>
                  </w:rPr>
                  <w:t>Mở đầu</w:t>
                </w:r>
                <w:r w:rsidR="006F69BF">
                  <w:rPr>
                    <w:webHidden/>
                  </w:rPr>
                  <w:tab/>
                </w:r>
                <w:r w:rsidR="006F69BF">
                  <w:rPr>
                    <w:webHidden/>
                  </w:rPr>
                  <w:fldChar w:fldCharType="begin"/>
                </w:r>
                <w:r w:rsidR="006F69BF">
                  <w:rPr>
                    <w:webHidden/>
                  </w:rPr>
                  <w:instrText xml:space="preserve"> PAGEREF _Toc468223365 \h </w:instrText>
                </w:r>
                <w:r w:rsidR="006F69BF">
                  <w:rPr>
                    <w:webHidden/>
                  </w:rPr>
                </w:r>
                <w:r w:rsidR="006F69BF">
                  <w:rPr>
                    <w:webHidden/>
                  </w:rPr>
                  <w:fldChar w:fldCharType="separate"/>
                </w:r>
                <w:r w:rsidR="006F69BF">
                  <w:rPr>
                    <w:webHidden/>
                  </w:rPr>
                  <w:t>3</w:t>
                </w:r>
                <w:r w:rsidR="006F69BF">
                  <w:rPr>
                    <w:webHidden/>
                  </w:rPr>
                  <w:fldChar w:fldCharType="end"/>
                </w:r>
              </w:hyperlink>
            </w:p>
            <w:p w:rsidR="006F69BF" w:rsidRDefault="00FC666C">
              <w:pPr>
                <w:pStyle w:val="TOC2"/>
                <w:tabs>
                  <w:tab w:val="left" w:pos="660"/>
                  <w:tab w:val="right" w:leader="dot" w:pos="9163"/>
                </w:tabs>
              </w:pPr>
              <w:hyperlink w:anchor="_Toc468223366" w:history="1">
                <w:r w:rsidR="006F69BF" w:rsidRPr="006F20F6">
                  <w:rPr>
                    <w:rStyle w:val="Hyperlink"/>
                  </w:rPr>
                  <w:t>A.</w:t>
                </w:r>
                <w:r w:rsidR="006F69BF">
                  <w:tab/>
                </w:r>
                <w:r w:rsidR="006F69BF" w:rsidRPr="006F20F6">
                  <w:rPr>
                    <w:rStyle w:val="Hyperlink"/>
                  </w:rPr>
                  <w:t>Git là gì?</w:t>
                </w:r>
                <w:r w:rsidR="006F69BF">
                  <w:rPr>
                    <w:webHidden/>
                  </w:rPr>
                  <w:tab/>
                </w:r>
                <w:r w:rsidR="006F69BF">
                  <w:rPr>
                    <w:webHidden/>
                  </w:rPr>
                  <w:fldChar w:fldCharType="begin"/>
                </w:r>
                <w:r w:rsidR="006F69BF">
                  <w:rPr>
                    <w:webHidden/>
                  </w:rPr>
                  <w:instrText xml:space="preserve"> PAGEREF _Toc468223366 \h </w:instrText>
                </w:r>
                <w:r w:rsidR="006F69BF">
                  <w:rPr>
                    <w:webHidden/>
                  </w:rPr>
                </w:r>
                <w:r w:rsidR="006F69BF">
                  <w:rPr>
                    <w:webHidden/>
                  </w:rPr>
                  <w:fldChar w:fldCharType="separate"/>
                </w:r>
                <w:r w:rsidR="006F69BF">
                  <w:rPr>
                    <w:webHidden/>
                  </w:rPr>
                  <w:t>4</w:t>
                </w:r>
                <w:r w:rsidR="006F69BF">
                  <w:rPr>
                    <w:webHidden/>
                  </w:rPr>
                  <w:fldChar w:fldCharType="end"/>
                </w:r>
              </w:hyperlink>
            </w:p>
            <w:p w:rsidR="006F69BF" w:rsidRDefault="00FC666C">
              <w:pPr>
                <w:pStyle w:val="TOC2"/>
                <w:tabs>
                  <w:tab w:val="left" w:pos="660"/>
                  <w:tab w:val="right" w:leader="dot" w:pos="9163"/>
                </w:tabs>
              </w:pPr>
              <w:hyperlink w:anchor="_Toc468223367" w:history="1">
                <w:r w:rsidR="006F69BF" w:rsidRPr="006F20F6">
                  <w:rPr>
                    <w:rStyle w:val="Hyperlink"/>
                  </w:rPr>
                  <w:t>B.</w:t>
                </w:r>
                <w:r w:rsidR="006F69BF">
                  <w:tab/>
                </w:r>
                <w:r w:rsidR="006F69BF" w:rsidRPr="006F20F6">
                  <w:rPr>
                    <w:rStyle w:val="Hyperlink"/>
                  </w:rPr>
                  <w:t>Github là gì?</w:t>
                </w:r>
                <w:r w:rsidR="006F69BF">
                  <w:rPr>
                    <w:webHidden/>
                  </w:rPr>
                  <w:tab/>
                </w:r>
                <w:r w:rsidR="006F69BF">
                  <w:rPr>
                    <w:webHidden/>
                  </w:rPr>
                  <w:fldChar w:fldCharType="begin"/>
                </w:r>
                <w:r w:rsidR="006F69BF">
                  <w:rPr>
                    <w:webHidden/>
                  </w:rPr>
                  <w:instrText xml:space="preserve"> PAGEREF _Toc468223367 \h </w:instrText>
                </w:r>
                <w:r w:rsidR="006F69BF">
                  <w:rPr>
                    <w:webHidden/>
                  </w:rPr>
                </w:r>
                <w:r w:rsidR="006F69BF">
                  <w:rPr>
                    <w:webHidden/>
                  </w:rPr>
                  <w:fldChar w:fldCharType="separate"/>
                </w:r>
                <w:r w:rsidR="006F69BF">
                  <w:rPr>
                    <w:webHidden/>
                  </w:rPr>
                  <w:t>6</w:t>
                </w:r>
                <w:r w:rsidR="006F69BF">
                  <w:rPr>
                    <w:webHidden/>
                  </w:rPr>
                  <w:fldChar w:fldCharType="end"/>
                </w:r>
              </w:hyperlink>
            </w:p>
            <w:p w:rsidR="006F69BF" w:rsidRDefault="00FC666C">
              <w:pPr>
                <w:pStyle w:val="TOC2"/>
                <w:tabs>
                  <w:tab w:val="left" w:pos="660"/>
                  <w:tab w:val="right" w:leader="dot" w:pos="9163"/>
                </w:tabs>
              </w:pPr>
              <w:hyperlink w:anchor="_Toc468223368" w:history="1">
                <w:r w:rsidR="006F69BF" w:rsidRPr="006F20F6">
                  <w:rPr>
                    <w:rStyle w:val="Hyperlink"/>
                  </w:rPr>
                  <w:t>C.</w:t>
                </w:r>
                <w:r w:rsidR="006F69BF">
                  <w:tab/>
                </w:r>
                <w:r w:rsidR="006F69BF" w:rsidRPr="006F20F6">
                  <w:rPr>
                    <w:rStyle w:val="Hyperlink"/>
                  </w:rPr>
                  <w:t>Tại sao nên sử dụng Git?</w:t>
                </w:r>
                <w:r w:rsidR="006F69BF">
                  <w:rPr>
                    <w:webHidden/>
                  </w:rPr>
                  <w:tab/>
                </w:r>
                <w:r w:rsidR="006F69BF">
                  <w:rPr>
                    <w:webHidden/>
                  </w:rPr>
                  <w:fldChar w:fldCharType="begin"/>
                </w:r>
                <w:r w:rsidR="006F69BF">
                  <w:rPr>
                    <w:webHidden/>
                  </w:rPr>
                  <w:instrText xml:space="preserve"> PAGEREF _Toc468223368 \h </w:instrText>
                </w:r>
                <w:r w:rsidR="006F69BF">
                  <w:rPr>
                    <w:webHidden/>
                  </w:rPr>
                </w:r>
                <w:r w:rsidR="006F69BF">
                  <w:rPr>
                    <w:webHidden/>
                  </w:rPr>
                  <w:fldChar w:fldCharType="separate"/>
                </w:r>
                <w:r w:rsidR="006F69BF">
                  <w:rPr>
                    <w:webHidden/>
                  </w:rPr>
                  <w:t>6</w:t>
                </w:r>
                <w:r w:rsidR="006F69BF">
                  <w:rPr>
                    <w:webHidden/>
                  </w:rPr>
                  <w:fldChar w:fldCharType="end"/>
                </w:r>
              </w:hyperlink>
            </w:p>
            <w:p w:rsidR="006F69BF" w:rsidRDefault="00FC666C">
              <w:pPr>
                <w:pStyle w:val="TOC1"/>
                <w:tabs>
                  <w:tab w:val="left" w:pos="440"/>
                  <w:tab w:val="right" w:leader="dot" w:pos="9163"/>
                </w:tabs>
              </w:pPr>
              <w:hyperlink w:anchor="_Toc468223369" w:history="1">
                <w:r w:rsidR="006F69BF" w:rsidRPr="006F20F6">
                  <w:rPr>
                    <w:rStyle w:val="Hyperlink"/>
                  </w:rPr>
                  <w:t>II.</w:t>
                </w:r>
                <w:r w:rsidR="006F69BF">
                  <w:tab/>
                </w:r>
                <w:r w:rsidR="006F69BF" w:rsidRPr="006F20F6">
                  <w:rPr>
                    <w:rStyle w:val="Hyperlink"/>
                  </w:rPr>
                  <w:t>Hướng dẫn tạo tài khoản GitHub</w:t>
                </w:r>
                <w:r w:rsidR="006F69BF">
                  <w:rPr>
                    <w:webHidden/>
                  </w:rPr>
                  <w:tab/>
                </w:r>
                <w:r w:rsidR="006F69BF">
                  <w:rPr>
                    <w:webHidden/>
                  </w:rPr>
                  <w:fldChar w:fldCharType="begin"/>
                </w:r>
                <w:r w:rsidR="006F69BF">
                  <w:rPr>
                    <w:webHidden/>
                  </w:rPr>
                  <w:instrText xml:space="preserve"> PAGEREF _Toc468223369 \h </w:instrText>
                </w:r>
                <w:r w:rsidR="006F69BF">
                  <w:rPr>
                    <w:webHidden/>
                  </w:rPr>
                </w:r>
                <w:r w:rsidR="006F69BF">
                  <w:rPr>
                    <w:webHidden/>
                  </w:rPr>
                  <w:fldChar w:fldCharType="separate"/>
                </w:r>
                <w:r w:rsidR="006F69BF">
                  <w:rPr>
                    <w:webHidden/>
                  </w:rPr>
                  <w:t>8</w:t>
                </w:r>
                <w:r w:rsidR="006F69BF">
                  <w:rPr>
                    <w:webHidden/>
                  </w:rPr>
                  <w:fldChar w:fldCharType="end"/>
                </w:r>
              </w:hyperlink>
            </w:p>
            <w:p w:rsidR="00773CDF" w:rsidRPr="006F69BF" w:rsidRDefault="000772BB">
              <w:r w:rsidRPr="006F69BF">
                <w:rPr>
                  <w:b/>
                  <w:bCs/>
                </w:rPr>
                <w:fldChar w:fldCharType="end"/>
              </w:r>
            </w:p>
          </w:sdtContent>
        </w:sdt>
        <w:p w:rsidR="0088782A" w:rsidRPr="006F69BF" w:rsidRDefault="00FC666C" w:rsidP="00773CDF"/>
      </w:sdtContent>
    </w:sdt>
    <w:p w:rsidR="00DF5034" w:rsidRPr="006F69BF" w:rsidRDefault="00DF5034" w:rsidP="0088782A"/>
    <w:p w:rsidR="00DF5034" w:rsidRPr="006F69BF" w:rsidRDefault="00DF5034" w:rsidP="0088782A"/>
    <w:p w:rsidR="00DF5034" w:rsidRPr="006F69BF" w:rsidRDefault="00DF5034" w:rsidP="0088782A">
      <w:pPr>
        <w:rPr>
          <w:color w:val="9F2936" w:themeColor="accent2"/>
        </w:rPr>
      </w:pPr>
    </w:p>
    <w:p w:rsidR="00DF5034" w:rsidRPr="006F69BF" w:rsidRDefault="00DF5034" w:rsidP="0088782A"/>
    <w:p w:rsidR="00DF5034" w:rsidRPr="006F69BF" w:rsidRDefault="00DF5034" w:rsidP="0088782A"/>
    <w:p w:rsidR="00DF5034" w:rsidRPr="006F69BF" w:rsidRDefault="00DF5034" w:rsidP="0088782A"/>
    <w:p w:rsidR="00DF5034" w:rsidRPr="006F69BF" w:rsidRDefault="00DF5034" w:rsidP="0088782A"/>
    <w:p w:rsidR="00CE073C" w:rsidRPr="006F69BF" w:rsidRDefault="00CE073C"/>
    <w:p w:rsidR="00773CDF" w:rsidRPr="006F69BF" w:rsidRDefault="00773CDF"/>
    <w:p w:rsidR="00773CDF" w:rsidRPr="006F69BF" w:rsidRDefault="00773CDF"/>
    <w:p w:rsidR="00773CDF" w:rsidRPr="006F69BF" w:rsidRDefault="00773CDF"/>
    <w:p w:rsidR="00773CDF" w:rsidRPr="006F69BF" w:rsidRDefault="00773CDF"/>
    <w:p w:rsidR="006F69BF" w:rsidRPr="006F69BF" w:rsidRDefault="006F69BF" w:rsidP="006F69BF">
      <w:pPr>
        <w:rPr>
          <w:sz w:val="24"/>
        </w:rPr>
      </w:pPr>
    </w:p>
    <w:p w:rsidR="006F69BF" w:rsidRPr="006F69BF" w:rsidRDefault="006F69BF" w:rsidP="006F69BF">
      <w:pPr>
        <w:pStyle w:val="Heading1"/>
        <w:numPr>
          <w:ilvl w:val="0"/>
          <w:numId w:val="4"/>
        </w:numPr>
        <w:spacing w:before="240" w:line="360" w:lineRule="auto"/>
      </w:pPr>
      <w:bookmarkStart w:id="0" w:name="_Toc468178494"/>
      <w:bookmarkStart w:id="1" w:name="_Toc468223365"/>
      <w:r w:rsidRPr="006F69BF">
        <w:lastRenderedPageBreak/>
        <w:t>Mở đầu</w:t>
      </w:r>
      <w:bookmarkEnd w:id="0"/>
      <w:bookmarkEnd w:id="1"/>
    </w:p>
    <w:p w:rsidR="006F69BF" w:rsidRPr="006F69BF" w:rsidRDefault="006F69BF" w:rsidP="006F69BF">
      <w:r w:rsidRPr="006F69BF">
        <w:t>Một câu hỏi mà nhiều người đặt ra khi nhìn thấy serie này đó là Git là cái gì? Nó là ngôn ngữ lập trình gì chăng? Hay một loại thức ăn nào đó? Một kỹ thuật thiết kế website sao? Hoàn toàn không, bạn sẽ hiểu được Git là cái gì ngay sau đây.</w:t>
      </w:r>
    </w:p>
    <w:p w:rsidR="006F69BF" w:rsidRPr="006F69BF" w:rsidRDefault="006F69BF" w:rsidP="006F69BF">
      <w:r w:rsidRPr="006F69BF">
        <w:t>Trước khi nói qua về Git, mình có một câu chuyện ngắn muốn kể cho các bạn như sau.</w:t>
      </w:r>
    </w:p>
    <w:p w:rsidR="006F69BF" w:rsidRPr="006F69BF" w:rsidRDefault="006F69BF" w:rsidP="006F69BF">
      <w:pPr>
        <w:pStyle w:val="Quote"/>
      </w:pPr>
      <w:r w:rsidRPr="006F69BF">
        <w:t>Có hai anh chàng lập trình viên đang hợp tác với nhau cùng xây dựng một phần mềm cho khách hàng. Dĩ nhiên hai anh chàng này sẽ làm việc với nhau bằng cách mỗi người tự viết code một ít và gửi cho nhau qua email hoặc một phương thức gửi dữ liệu thông thường nào đó. Mỗi người sau khi nhận được code của nhau sẽ tiến hành tự xem và sửa lại, sau đó cùng nhau ráp nối vào phần mềm mà họ cần làm. Tuy nhiên, một hôm anh A bỗng nhiên vô tình viết code sai vào phần mềm dẫn tới sản phẩm bị lỗi mà trước đó cả hai anh đều không hề sao lưu lại do phần mềm quá lớn. Và thế là hai anh lại cùng nhau xây dựng lại tính năng bị lỗi và tiếp tục gửi cho nhau như vậy.</w:t>
      </w:r>
    </w:p>
    <w:p w:rsidR="006F69BF" w:rsidRPr="006F69BF" w:rsidRDefault="006F69BF" w:rsidP="006F69BF">
      <w:r w:rsidRPr="006F69BF">
        <w:t>Thế bạn có thấy vấn đề gì xảy ra ở câu chuyện trên không? Mình thì mình thấy có hai vấn đề như sau:</w:t>
      </w:r>
    </w:p>
    <w:p w:rsidR="006F69BF" w:rsidRPr="006F69BF" w:rsidRDefault="006F69BF" w:rsidP="006F69BF">
      <w:pPr>
        <w:pStyle w:val="Quote"/>
      </w:pPr>
      <w:r w:rsidRPr="006F69BF">
        <w:t>Việc tự code riêng và gửi cho nhau qua email rất mất thời gian của nhau. Giá như anh A có thể chủ động xem những thay đổi của anh B từ xa và tiến hành gộp trực tiếp những thay đổi của anh B vào sản phẩm.</w:t>
      </w:r>
    </w:p>
    <w:p w:rsidR="006F69BF" w:rsidRPr="006F69BF" w:rsidRDefault="006F69BF" w:rsidP="006F69BF">
      <w:pPr>
        <w:pStyle w:val="Quote"/>
      </w:pPr>
      <w:r w:rsidRPr="006F69BF">
        <w:t>Việc sửa code mà không sao lưu khiến cho họ phải viết lại code từ đầu khi phần mềm bị lỗi.</w:t>
      </w:r>
    </w:p>
    <w:p w:rsidR="006F69BF" w:rsidRPr="006F69BF" w:rsidRDefault="006F69BF" w:rsidP="006F69BF">
      <w:r w:rsidRPr="006F69BF">
        <w:lastRenderedPageBreak/>
        <w:t>Và hai vấn đề trên Git có thể sẽ giúp hai anh chàng ấy giải quyết nhanh gọn lẹ và đơn giản hơn rất nhiều. Ngoài ra Git còn làm nhiều việc hơn nữa mà chỉ có thể sử dụng bạn mới hiểu được.</w:t>
      </w:r>
    </w:p>
    <w:p w:rsidR="006F69BF" w:rsidRPr="006F69BF" w:rsidRDefault="006F69BF" w:rsidP="006F69BF">
      <w:pPr>
        <w:pStyle w:val="Heading2"/>
        <w:numPr>
          <w:ilvl w:val="1"/>
          <w:numId w:val="3"/>
        </w:numPr>
      </w:pPr>
      <w:bookmarkStart w:id="2" w:name="_Toc468178495"/>
      <w:bookmarkStart w:id="3" w:name="_Toc468223366"/>
      <w:r w:rsidRPr="006F69BF">
        <w:t>Git là gì?</w:t>
      </w:r>
      <w:bookmarkEnd w:id="2"/>
      <w:bookmarkEnd w:id="3"/>
    </w:p>
    <w:p w:rsidR="006F69BF" w:rsidRPr="006F69BF" w:rsidRDefault="006F69BF" w:rsidP="006F69BF">
      <w:r w:rsidRPr="006F69BF">
        <w:rPr>
          <w:rStyle w:val="Emphasis"/>
        </w:rPr>
        <w:t>Git</w:t>
      </w:r>
      <w:r w:rsidRPr="006F69BF">
        <w:rPr>
          <w:rStyle w:val="apple-converted-space"/>
          <w:rFonts w:ascii="Helvetica" w:hAnsi="Helvetica"/>
          <w:color w:val="636363"/>
        </w:rPr>
        <w:t> </w:t>
      </w:r>
      <w:r w:rsidRPr="006F69BF">
        <w:t>là tên gọi của một</w:t>
      </w:r>
      <w:r w:rsidRPr="006F69BF">
        <w:rPr>
          <w:rStyle w:val="apple-converted-space"/>
          <w:rFonts w:ascii="Helvetica" w:hAnsi="Helvetica"/>
          <w:color w:val="636363"/>
        </w:rPr>
        <w:t> </w:t>
      </w:r>
      <w:r w:rsidRPr="006F69BF">
        <w:rPr>
          <w:rStyle w:val="Emphasis"/>
        </w:rPr>
        <w:t>Hệ thống quản lý phiên bản phân tán (Distributed Version Control System – DVCS)</w:t>
      </w:r>
      <w:r w:rsidRPr="006F69BF">
        <w:t xml:space="preserve"> là một trong những hệ thống quản lý phiên bản phân tán phổ biến nhất hiện nay. DVCS nghĩa là hệ thống giúp mỗi máy tính có thể lưu trữ nhiều phiên bản khác nhau của một mã nguồn được nhân bản (</w:t>
      </w:r>
      <w:r w:rsidRPr="006F69BF">
        <w:rPr>
          <w:rStyle w:val="Emphasis"/>
        </w:rPr>
        <w:t>clone</w:t>
      </w:r>
      <w:r w:rsidRPr="006F69BF">
        <w:t>) từ một kho chứa mã nguồn (</w:t>
      </w:r>
      <w:r w:rsidRPr="006F69BF">
        <w:rPr>
          <w:rStyle w:val="Emphasis"/>
        </w:rPr>
        <w:t>repository</w:t>
      </w:r>
      <w:r w:rsidRPr="006F69BF">
        <w:t>), mỗi thay đổi vào mã nguồn trên máy tính sẽ có thể ủy thác (</w:t>
      </w:r>
      <w:r w:rsidRPr="006F69BF">
        <w:rPr>
          <w:rStyle w:val="Emphasis"/>
        </w:rPr>
        <w:t>commit</w:t>
      </w:r>
      <w:r w:rsidRPr="006F69BF">
        <w: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w:t>
      </w:r>
      <w:r w:rsidRPr="006F69BF">
        <w:rPr>
          <w:rStyle w:val="apple-converted-space"/>
          <w:rFonts w:ascii="Helvetica" w:hAnsi="Helvetica"/>
          <w:color w:val="636363"/>
        </w:rPr>
        <w:t> </w:t>
      </w:r>
      <w:r w:rsidRPr="006F69BF">
        <w:rPr>
          <w:rStyle w:val="Emphasis"/>
        </w:rPr>
        <w:t>Working Tree</w:t>
      </w:r>
      <w:r w:rsidRPr="006F69BF">
        <w:t>. Đại loại là như vậy.</w:t>
      </w:r>
    </w:p>
    <w:p w:rsidR="006F69BF" w:rsidRPr="006F69BF" w:rsidRDefault="006F69BF" w:rsidP="006F69BF">
      <w:pPr>
        <w:shd w:val="clear" w:color="auto" w:fill="F0F0F0"/>
        <w:jc w:val="center"/>
        <w:rPr>
          <w:color w:val="636363"/>
          <w:sz w:val="24"/>
        </w:rPr>
      </w:pPr>
      <w:r w:rsidRPr="006F69BF">
        <w:rPr>
          <w:rFonts w:ascii="Helvetica" w:hAnsi="Helvetica"/>
          <w:color w:val="636363"/>
          <w:sz w:val="24"/>
          <w:lang w:val="en-US"/>
        </w:rPr>
        <w:lastRenderedPageBreak/>
        <w:drawing>
          <wp:inline distT="0" distB="0" distL="0" distR="0" wp14:anchorId="4583C72D" wp14:editId="6B7CE488">
            <wp:extent cx="4761865" cy="5367655"/>
            <wp:effectExtent l="0" t="0" r="635" b="4445"/>
            <wp:docPr id="9" name="Picture 9" descr="Mô hình hoạt động của D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ô hình hoạt động của DV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1865" cy="5367655"/>
                    </a:xfrm>
                    <a:prstGeom prst="rect">
                      <a:avLst/>
                    </a:prstGeom>
                    <a:noFill/>
                    <a:ln>
                      <a:noFill/>
                    </a:ln>
                  </pic:spPr>
                </pic:pic>
              </a:graphicData>
            </a:graphic>
          </wp:inline>
        </w:drawing>
      </w:r>
    </w:p>
    <w:p w:rsidR="006F69BF" w:rsidRPr="006F69BF" w:rsidRDefault="006F69BF" w:rsidP="006F69BF">
      <w:pPr>
        <w:pStyle w:val="wp-caption-text"/>
        <w:shd w:val="clear" w:color="auto" w:fill="F0F0F0"/>
        <w:spacing w:before="0" w:beforeAutospacing="0" w:after="0" w:afterAutospacing="0" w:line="396" w:lineRule="atLeast"/>
        <w:rPr>
          <w:rFonts w:ascii="Helvetica" w:hAnsi="Helvetica"/>
          <w:i/>
          <w:iCs/>
          <w:color w:val="6D6D6D"/>
          <w:sz w:val="22"/>
          <w:szCs w:val="21"/>
        </w:rPr>
      </w:pPr>
      <w:r w:rsidRPr="006F69BF">
        <w:rPr>
          <w:rFonts w:ascii="Helvetica" w:hAnsi="Helvetica"/>
          <w:i/>
          <w:iCs/>
          <w:color w:val="6D6D6D"/>
          <w:sz w:val="22"/>
          <w:szCs w:val="21"/>
        </w:rPr>
        <w:t>Mô hình hoạt động của DVCS</w:t>
      </w:r>
    </w:p>
    <w:p w:rsidR="006F69BF" w:rsidRPr="006F69BF" w:rsidRDefault="006F69BF" w:rsidP="006F69BF">
      <w:pPr>
        <w:pStyle w:val="NormalWeb"/>
        <w:shd w:val="clear" w:color="auto" w:fill="FFFFFF"/>
        <w:spacing w:before="0" w:beforeAutospacing="0" w:after="375" w:afterAutospacing="0" w:line="396" w:lineRule="atLeast"/>
        <w:rPr>
          <w:rFonts w:asciiTheme="minorHAnsi" w:hAnsiTheme="minorHAnsi"/>
          <w:color w:val="636363"/>
          <w:sz w:val="28"/>
        </w:rPr>
      </w:pPr>
    </w:p>
    <w:p w:rsidR="006F69BF" w:rsidRPr="006F69BF" w:rsidRDefault="006F69BF" w:rsidP="006F69BF">
      <w:r w:rsidRPr="006F69BF">
        <w:t>Ngoài ra, có một cách hiểu khác về Git đơn giản hơn đó là nó sẽ giúp bạn lưu lại các phiên bản của những lần thay đổi vào mã nguồn và có thể dễ dàng khôi phục lại dễ dàng mà không cần copy lại mã nguồn rồi cất vào đâu đó. Và một 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w:t>
      </w:r>
    </w:p>
    <w:p w:rsidR="006F69BF" w:rsidRPr="006F69BF" w:rsidRDefault="006F69BF" w:rsidP="006F69BF">
      <w:r w:rsidRPr="006F69BF">
        <w:lastRenderedPageBreak/>
        <w:t>Cơ chế lưu trữ phiên bản của Git là nó sẽ tạo ra một “</w:t>
      </w:r>
      <w:r w:rsidRPr="006F69BF">
        <w:rPr>
          <w:rStyle w:val="Emphasis"/>
        </w:rPr>
        <w:t>ảnh chụp</w:t>
      </w:r>
      <w:r w:rsidRPr="006F69BF">
        <w:t>” (</w:t>
      </w:r>
      <w:r w:rsidRPr="006F69BF">
        <w:rPr>
          <w:rStyle w:val="Emphasis"/>
        </w:rPr>
        <w:t>snapshot</w:t>
      </w:r>
      <w:r w:rsidRPr="006F69BF">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6F69BF" w:rsidRPr="006F69BF" w:rsidRDefault="006F69BF" w:rsidP="006F69BF">
      <w:pPr>
        <w:pStyle w:val="Heading2"/>
        <w:numPr>
          <w:ilvl w:val="1"/>
          <w:numId w:val="3"/>
        </w:numPr>
      </w:pPr>
      <w:bookmarkStart w:id="4" w:name="_Toc468178496"/>
      <w:bookmarkStart w:id="5" w:name="_Toc468223367"/>
      <w:r w:rsidRPr="006F69BF">
        <w:t>Github là gì?</w:t>
      </w:r>
      <w:bookmarkEnd w:id="4"/>
      <w:bookmarkEnd w:id="5"/>
    </w:p>
    <w:p w:rsidR="006F69BF" w:rsidRPr="006F69BF" w:rsidRDefault="006F69BF" w:rsidP="006F69BF">
      <w:pPr>
        <w:shd w:val="clear" w:color="auto" w:fill="F0F0F0"/>
        <w:jc w:val="center"/>
        <w:rPr>
          <w:rFonts w:ascii="Helvetica" w:hAnsi="Helvetica"/>
          <w:color w:val="636363"/>
          <w:szCs w:val="24"/>
        </w:rPr>
      </w:pPr>
      <w:r w:rsidRPr="006F69BF">
        <w:rPr>
          <w:rFonts w:ascii="Helvetica" w:hAnsi="Helvetica"/>
          <w:color w:val="636363"/>
          <w:sz w:val="24"/>
          <w:lang w:val="en-US"/>
        </w:rPr>
        <w:drawing>
          <wp:inline distT="0" distB="0" distL="0" distR="0" wp14:anchorId="315837C8" wp14:editId="2060CF98">
            <wp:extent cx="6003290" cy="3023096"/>
            <wp:effectExtent l="0" t="0" r="0" b="6350"/>
            <wp:docPr id="8" name="Picture 8" descr="Github là một dịch vụ máy chủ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hub là một dịch vụ máy chủ Reposito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406" cy="3036247"/>
                    </a:xfrm>
                    <a:prstGeom prst="rect">
                      <a:avLst/>
                    </a:prstGeom>
                    <a:noFill/>
                    <a:ln>
                      <a:noFill/>
                    </a:ln>
                  </pic:spPr>
                </pic:pic>
              </a:graphicData>
            </a:graphic>
          </wp:inline>
        </w:drawing>
      </w:r>
    </w:p>
    <w:p w:rsidR="006F69BF" w:rsidRPr="006F69BF" w:rsidRDefault="006F69BF" w:rsidP="006F69BF">
      <w:pPr>
        <w:pStyle w:val="wp-caption-text"/>
        <w:shd w:val="clear" w:color="auto" w:fill="F0F0F0"/>
        <w:spacing w:before="0" w:beforeAutospacing="0" w:after="0" w:afterAutospacing="0" w:line="396" w:lineRule="atLeast"/>
        <w:rPr>
          <w:rFonts w:ascii="Helvetica" w:hAnsi="Helvetica"/>
          <w:i/>
          <w:iCs/>
          <w:color w:val="6D6D6D"/>
          <w:sz w:val="22"/>
          <w:szCs w:val="21"/>
        </w:rPr>
      </w:pPr>
      <w:r w:rsidRPr="006F69BF">
        <w:rPr>
          <w:rFonts w:ascii="Helvetica" w:hAnsi="Helvetica"/>
          <w:i/>
          <w:iCs/>
          <w:color w:val="6D6D6D"/>
          <w:sz w:val="22"/>
          <w:szCs w:val="21"/>
        </w:rPr>
        <w:t>Github là một dịch vụ máy chủ Repository</w:t>
      </w:r>
    </w:p>
    <w:p w:rsidR="006F69BF" w:rsidRPr="006F69BF" w:rsidRDefault="006F69BF" w:rsidP="006F69BF"/>
    <w:p w:rsidR="006F69BF" w:rsidRPr="006F69BF" w:rsidRDefault="006F69BF" w:rsidP="006F69BF">
      <w:r w:rsidRPr="006F69BF">
        <w:t>Mình biết là có rất nhiều bạn khi nghe nói đến Git sẽ nghĩ ngay đến</w:t>
      </w:r>
      <w:r w:rsidRPr="006F69BF">
        <w:rPr>
          <w:rStyle w:val="apple-converted-space"/>
          <w:rFonts w:ascii="Helvetica" w:hAnsi="Helvetica"/>
          <w:color w:val="636363"/>
        </w:rPr>
        <w:t> </w:t>
      </w:r>
      <w:hyperlink r:id="rId11" w:tgtFrame="_blank" w:tooltip="Github" w:history="1">
        <w:r w:rsidRPr="006F69BF">
          <w:rPr>
            <w:rStyle w:val="Hyperlink"/>
            <w:rFonts w:ascii="Helvetica" w:hAnsi="Helvetica"/>
            <w:color w:val="3498DB"/>
          </w:rPr>
          <w:t>Github</w:t>
        </w:r>
      </w:hyperlink>
      <w:r w:rsidRPr="006F69BF">
        <w:rPr>
          <w:rStyle w:val="apple-converted-space"/>
          <w:rFonts w:ascii="Helvetica" w:hAnsi="Helvetica"/>
          <w:color w:val="636363"/>
        </w:rPr>
        <w:t> </w:t>
      </w:r>
      <w:r w:rsidRPr="006F69BF">
        <w:t>và có thể sẽ có một số hiểu lầm với họ. Cũng xin nhắc lại rằng, Git là tên gọi của một mô hình hệ thống. Như mình đã giải thích ở trên</w:t>
      </w:r>
      <w:r w:rsidRPr="006F69BF">
        <w:rPr>
          <w:rStyle w:val="Emphasis"/>
        </w:rPr>
        <w:t>, các máy tính có thể clone lại mã nguồn từ một repository</w:t>
      </w:r>
      <w:r w:rsidRPr="006F69BF">
        <w:rPr>
          <w:rStyle w:val="apple-converted-space"/>
          <w:rFonts w:ascii="Helvetica" w:hAnsi="Helvetica"/>
          <w:color w:val="636363"/>
        </w:rPr>
        <w:t> </w:t>
      </w:r>
      <w:r w:rsidRPr="006F69BF">
        <w:t>và</w:t>
      </w:r>
      <w:r w:rsidRPr="006F69BF">
        <w:rPr>
          <w:rStyle w:val="apple-converted-space"/>
          <w:rFonts w:ascii="Helvetica" w:hAnsi="Helvetica"/>
          <w:color w:val="636363"/>
        </w:rPr>
        <w:t> </w:t>
      </w:r>
      <w:r w:rsidRPr="006F69BF">
        <w:rPr>
          <w:rStyle w:val="Emphasis"/>
        </w:rPr>
        <w:t>Github chính là một dịch vụ máy chủ repository</w:t>
      </w:r>
      <w:r w:rsidRPr="006F69BF">
        <w:rPr>
          <w:rStyle w:val="apple-converted-space"/>
          <w:rFonts w:ascii="Helvetica" w:hAnsi="Helvetica"/>
          <w:color w:val="636363"/>
        </w:rPr>
        <w:t> </w:t>
      </w:r>
      <w:r w:rsidRPr="006F69BF">
        <w:t>công cộng, mỗi người có thể tạo tài khoản trên đó để tạo ra các kho chứa của riêng mình để có thể làm việc.</w:t>
      </w:r>
    </w:p>
    <w:p w:rsidR="006F69BF" w:rsidRPr="006F69BF" w:rsidRDefault="006F69BF" w:rsidP="006F69BF">
      <w:r w:rsidRPr="006F69BF">
        <w:lastRenderedPageBreak/>
        <w:t xml:space="preserve">Mặc dù Git có thể làm việc với bất kỳ trên máy chủ Linux nào nhưng để dễ hiểu và thực tế hơn, mình sẽ hướng dẫn các bạn sử dụng Git với Github trong suốt serie này. </w:t>
      </w:r>
    </w:p>
    <w:p w:rsidR="006F69BF" w:rsidRPr="006F69BF" w:rsidRDefault="006F69BF" w:rsidP="006F69BF">
      <w:pPr>
        <w:pStyle w:val="Heading2"/>
        <w:numPr>
          <w:ilvl w:val="1"/>
          <w:numId w:val="3"/>
        </w:numPr>
      </w:pPr>
      <w:bookmarkStart w:id="6" w:name="_Toc468178497"/>
      <w:bookmarkStart w:id="7" w:name="_Toc468223368"/>
      <w:r w:rsidRPr="006F69BF">
        <w:t>Tại sao nên sử dụng Git?</w:t>
      </w:r>
      <w:bookmarkEnd w:id="6"/>
      <w:bookmarkEnd w:id="7"/>
    </w:p>
    <w:p w:rsidR="006F69BF" w:rsidRPr="006F69BF" w:rsidRDefault="006F69BF" w:rsidP="006F69BF">
      <w:r w:rsidRPr="006F69BF">
        <w:t>Có rất nhiều lợi thế để bạn nên sử dụng Git trong việc lập trình ngay từ hôm nay, bất kể là lập trình cái gì đi chăng nữa.</w:t>
      </w:r>
    </w:p>
    <w:p w:rsidR="006F69BF" w:rsidRPr="006F69BF" w:rsidRDefault="006F69BF" w:rsidP="006F69BF">
      <w:pPr>
        <w:pStyle w:val="ListParagraph"/>
        <w:numPr>
          <w:ilvl w:val="0"/>
          <w:numId w:val="5"/>
        </w:numPr>
      </w:pPr>
      <w:r w:rsidRPr="006F69BF">
        <w:t>Git dễ sử dụng, an toàn và nhanh chóng.</w:t>
      </w:r>
    </w:p>
    <w:p w:rsidR="006F69BF" w:rsidRPr="006F69BF" w:rsidRDefault="006F69BF" w:rsidP="006F69BF">
      <w:pPr>
        <w:pStyle w:val="ListParagraph"/>
        <w:numPr>
          <w:ilvl w:val="0"/>
          <w:numId w:val="5"/>
        </w:numPr>
      </w:pPr>
      <w:r w:rsidRPr="006F69BF">
        <w:t>Có thể giúp quy trình làm việc code theo nhóm đơn giản hơn rất nhiều bằng việc kết hợp các phân nhánh (branch).</w:t>
      </w:r>
    </w:p>
    <w:p w:rsidR="006F69BF" w:rsidRPr="006F69BF" w:rsidRDefault="006F69BF" w:rsidP="006F69BF">
      <w:pPr>
        <w:pStyle w:val="ListParagraph"/>
        <w:numPr>
          <w:ilvl w:val="0"/>
          <w:numId w:val="5"/>
        </w:numPr>
      </w:pPr>
      <w:r w:rsidRPr="006F69BF">
        <w:t>Bạn có thể làm việc ở bất cứ đâu vì chỉ cần clone mã nguồn từ kho chứa hoặc clone một phiên bản thay đổi nào đó từ kho chứa, hoặc một nhánh nào đó từ kho chứa.</w:t>
      </w:r>
    </w:p>
    <w:p w:rsidR="006F69BF" w:rsidRPr="006F69BF" w:rsidRDefault="006F69BF" w:rsidP="006F69BF">
      <w:pPr>
        <w:pStyle w:val="ListParagraph"/>
        <w:numPr>
          <w:ilvl w:val="0"/>
          <w:numId w:val="5"/>
        </w:numPr>
      </w:pPr>
      <w:r w:rsidRPr="006F69BF">
        <w:t>Dễ dàng trong việc deployment sản phẩm.</w:t>
      </w:r>
    </w:p>
    <w:p w:rsidR="006F69BF" w:rsidRPr="006F69BF" w:rsidRDefault="006F69BF" w:rsidP="006F69BF">
      <w:pPr>
        <w:pStyle w:val="ListParagraph"/>
        <w:numPr>
          <w:ilvl w:val="0"/>
          <w:numId w:val="5"/>
        </w:numPr>
      </w:pPr>
      <w:r w:rsidRPr="006F69BF">
        <w:t>Và nhiều hơn thế nữa.</w:t>
      </w:r>
    </w:p>
    <w:p w:rsidR="006F69BF" w:rsidRPr="006F69BF" w:rsidRDefault="006F69BF" w:rsidP="006F69BF">
      <w:r w:rsidRPr="006F69BF">
        <w:t>Nếu bạn là một lập trình viên thì Git là một hệ thống bạn cần phải biết cách sử dụng, ít nhất là ngay từ bây giờ.</w:t>
      </w:r>
    </w:p>
    <w:p w:rsidR="006F69BF" w:rsidRPr="006F69BF" w:rsidRDefault="006F69BF" w:rsidP="006F69BF">
      <w:pPr>
        <w:rPr>
          <w:sz w:val="40"/>
          <w:szCs w:val="36"/>
        </w:rPr>
      </w:pPr>
      <w:r w:rsidRPr="006F69BF">
        <w:rPr>
          <w:sz w:val="40"/>
          <w:szCs w:val="36"/>
        </w:rPr>
        <w:t xml:space="preserve">Nguồn : </w:t>
      </w:r>
      <w:hyperlink r:id="rId12" w:history="1">
        <w:r w:rsidRPr="006F69BF">
          <w:rPr>
            <w:rStyle w:val="Hyperlink"/>
            <w:sz w:val="40"/>
            <w:szCs w:val="36"/>
          </w:rPr>
          <w:t>https://thachpham.com/tools/git-git-va-github-la-gi-tai-sao-nen-dung.html</w:t>
        </w:r>
      </w:hyperlink>
    </w:p>
    <w:p w:rsidR="006F69BF" w:rsidRPr="006F69BF" w:rsidRDefault="006F69BF" w:rsidP="006F69BF">
      <w:pPr>
        <w:pStyle w:val="Heading1"/>
        <w:numPr>
          <w:ilvl w:val="0"/>
          <w:numId w:val="3"/>
        </w:numPr>
        <w:spacing w:before="240" w:line="360" w:lineRule="auto"/>
        <w:rPr>
          <w:sz w:val="48"/>
        </w:rPr>
      </w:pPr>
      <w:r w:rsidRPr="006F69BF">
        <w:rPr>
          <w:sz w:val="48"/>
        </w:rPr>
        <w:br w:type="page"/>
      </w:r>
      <w:bookmarkStart w:id="8" w:name="_Toc468178498"/>
      <w:bookmarkStart w:id="9" w:name="_Toc468223369"/>
      <w:r w:rsidRPr="006F69BF">
        <w:rPr>
          <w:sz w:val="48"/>
        </w:rPr>
        <w:lastRenderedPageBreak/>
        <w:t>Hướng dẫn tạo tài khoản GitHub</w:t>
      </w:r>
      <w:bookmarkEnd w:id="8"/>
      <w:bookmarkEnd w:id="9"/>
    </w:p>
    <w:p w:rsidR="006F69BF" w:rsidRPr="006F69BF" w:rsidRDefault="006F69BF" w:rsidP="006F69BF">
      <w:pPr>
        <w:rPr>
          <w:sz w:val="24"/>
        </w:rPr>
      </w:pPr>
    </w:p>
    <w:p w:rsidR="006F69BF" w:rsidRPr="006F69BF" w:rsidRDefault="006F69BF" w:rsidP="006F69BF">
      <w:pPr>
        <w:pStyle w:val="ListParagraph"/>
        <w:numPr>
          <w:ilvl w:val="0"/>
          <w:numId w:val="1"/>
        </w:numPr>
        <w:rPr>
          <w:rStyle w:val="Strong"/>
        </w:rPr>
      </w:pPr>
      <w:r w:rsidRPr="006F69BF">
        <w:rPr>
          <w:rStyle w:val="Strong"/>
        </w:rPr>
        <w:t xml:space="preserve">Truy cập </w:t>
      </w:r>
      <w:r w:rsidRPr="006E16F4">
        <w:rPr>
          <w:rStyle w:val="IntenseEmphasis"/>
        </w:rPr>
        <w:t>github.com</w:t>
      </w:r>
      <w:r w:rsidRPr="006F69BF">
        <w:rPr>
          <w:rStyle w:val="Strong"/>
        </w:rPr>
        <w:t xml:space="preserve"> và điền các thông tin cơ bản</w:t>
      </w:r>
    </w:p>
    <w:p w:rsidR="006F69BF" w:rsidRPr="006F69BF" w:rsidRDefault="006F69BF" w:rsidP="006F69BF">
      <w:pPr>
        <w:pStyle w:val="IntenseQuote"/>
        <w:ind w:left="0"/>
        <w:jc w:val="left"/>
        <w:rPr>
          <w:rStyle w:val="Strong"/>
          <w:b w:val="0"/>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69BF">
        <w:rPr>
          <w:bCs/>
          <w:color w:val="000000" w:themeColor="text1"/>
          <w:sz w:val="32"/>
          <w:lang w:val="en-US"/>
        </w:rPr>
        <w:drawing>
          <wp:inline distT="0" distB="0" distL="0" distR="0" wp14:anchorId="3D08CF30" wp14:editId="16013D8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F69BF" w:rsidRPr="006E16F4" w:rsidRDefault="006F69BF" w:rsidP="006E16F4">
      <w:pPr>
        <w:pStyle w:val="IntenseQuote"/>
        <w:rPr>
          <w:rStyle w:val="Emphasis"/>
          <w:rFonts w:asciiTheme="majorHAnsi" w:hAnsiTheme="majorHAnsi"/>
          <w:b w:val="0"/>
          <w:i/>
          <w:iCs w:val="0"/>
          <w:sz w:val="28"/>
        </w:rPr>
      </w:pPr>
      <w:r w:rsidRPr="006E16F4">
        <w:rPr>
          <w:rStyle w:val="Emphasis"/>
          <w:rFonts w:asciiTheme="majorHAnsi" w:hAnsiTheme="majorHAnsi"/>
          <w:b w:val="0"/>
          <w:i/>
          <w:iCs w:val="0"/>
          <w:sz w:val="28"/>
        </w:rPr>
        <w:t>Màn hình ban đầu của github.com</w:t>
      </w:r>
    </w:p>
    <w:p w:rsidR="006F69BF" w:rsidRPr="006F69BF" w:rsidRDefault="006F69BF" w:rsidP="006F69BF">
      <w:pPr>
        <w:rPr>
          <w:rStyle w:val="Emphasis"/>
          <w:sz w:val="24"/>
        </w:rPr>
      </w:pPr>
    </w:p>
    <w:p w:rsidR="006F69BF" w:rsidRPr="006F69BF" w:rsidRDefault="006F69BF" w:rsidP="006F69BF">
      <w:pPr>
        <w:pStyle w:val="ListParagraph"/>
        <w:numPr>
          <w:ilvl w:val="0"/>
          <w:numId w:val="2"/>
        </w:numPr>
      </w:pPr>
      <w:r w:rsidRPr="006F69BF">
        <w:rPr>
          <w:rStyle w:val="Strong"/>
          <w:sz w:val="22"/>
        </w:rPr>
        <w:t xml:space="preserve">Phần Username: </w:t>
      </w:r>
      <w:r w:rsidRPr="006F69BF">
        <w:t>các bạn không cần mất quá nhiều thời gian để chọn tên đâu vì sau này có thể thay đổi được !</w:t>
      </w:r>
    </w:p>
    <w:p w:rsidR="006F69BF" w:rsidRPr="006F69BF" w:rsidRDefault="006F69BF" w:rsidP="006F69BF">
      <w:pPr>
        <w:spacing w:line="259" w:lineRule="auto"/>
        <w:rPr>
          <w:sz w:val="21"/>
          <w:szCs w:val="21"/>
        </w:rPr>
      </w:pPr>
      <w:r w:rsidRPr="006F69BF">
        <w:br w:type="page"/>
      </w:r>
    </w:p>
    <w:p w:rsidR="006F69BF" w:rsidRPr="006F69BF" w:rsidRDefault="006F69BF" w:rsidP="006F69BF">
      <w:pPr>
        <w:ind w:left="360"/>
        <w:rPr>
          <w:sz w:val="24"/>
        </w:rPr>
      </w:pPr>
    </w:p>
    <w:p w:rsidR="006F69BF" w:rsidRPr="006F69BF" w:rsidRDefault="006F69BF" w:rsidP="006F69BF">
      <w:pPr>
        <w:pStyle w:val="ListParagraph"/>
        <w:numPr>
          <w:ilvl w:val="0"/>
          <w:numId w:val="1"/>
        </w:numPr>
        <w:rPr>
          <w:rStyle w:val="Strong"/>
        </w:rPr>
      </w:pPr>
      <w:r w:rsidRPr="006F69BF">
        <w:rPr>
          <w:rStyle w:val="Strong"/>
        </w:rPr>
        <w:t xml:space="preserve">Sau </w:t>
      </w:r>
      <w:r w:rsidRPr="006E16F4">
        <w:rPr>
          <w:rStyle w:val="IntenseEmphasis"/>
        </w:rPr>
        <w:t>khi khai báo thông tin cá nhân và xác nhận email</w:t>
      </w:r>
      <w:r w:rsidRPr="006F69BF">
        <w:rPr>
          <w:rStyle w:val="Strong"/>
        </w:rPr>
        <w:t xml:space="preserve"> xong sẽ đến phần setting kiểu tài khoản</w:t>
      </w:r>
    </w:p>
    <w:p w:rsidR="006F69BF" w:rsidRPr="006F69BF" w:rsidRDefault="006F69BF" w:rsidP="006F69BF">
      <w:pPr>
        <w:pStyle w:val="ListParagraph"/>
        <w:rPr>
          <w:sz w:val="22"/>
        </w:rPr>
      </w:pPr>
    </w:p>
    <w:p w:rsidR="006F69BF" w:rsidRPr="006F69BF" w:rsidRDefault="006F69BF" w:rsidP="006F69BF">
      <w:pPr>
        <w:pStyle w:val="ListParagraph"/>
        <w:rPr>
          <w:sz w:val="22"/>
        </w:rPr>
      </w:pPr>
    </w:p>
    <w:p w:rsidR="006F69BF" w:rsidRPr="006F69BF" w:rsidRDefault="006F69BF" w:rsidP="006F69BF">
      <w:pPr>
        <w:pStyle w:val="ListParagraph"/>
        <w:rPr>
          <w:sz w:val="22"/>
        </w:rPr>
      </w:pPr>
      <w:r w:rsidRPr="006F69BF">
        <w:rPr>
          <w:sz w:val="22"/>
          <w:lang w:val="en-US"/>
        </w:rPr>
        <w:drawing>
          <wp:inline distT="0" distB="0" distL="0" distR="0" wp14:anchorId="48A23CC2" wp14:editId="1301BAB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4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ind w:left="360"/>
        <w:rPr>
          <w:rStyle w:val="Emphasis"/>
          <w:sz w:val="24"/>
        </w:rPr>
      </w:pPr>
    </w:p>
    <w:p w:rsidR="006F69BF" w:rsidRPr="006F69BF" w:rsidRDefault="006F69BF" w:rsidP="006F69BF">
      <w:pPr>
        <w:spacing w:line="259" w:lineRule="auto"/>
        <w:rPr>
          <w:rStyle w:val="Emphasis"/>
          <w:sz w:val="24"/>
        </w:rPr>
      </w:pPr>
      <w:r w:rsidRPr="006F69BF">
        <w:rPr>
          <w:rStyle w:val="Emphasis"/>
          <w:sz w:val="24"/>
        </w:rPr>
        <w:br w:type="page"/>
      </w:r>
    </w:p>
    <w:p w:rsidR="006F69BF" w:rsidRPr="006F69BF" w:rsidRDefault="006F69BF" w:rsidP="006F69BF">
      <w:pPr>
        <w:ind w:left="360"/>
        <w:rPr>
          <w:rStyle w:val="Emphasis"/>
          <w:sz w:val="24"/>
        </w:rPr>
      </w:pPr>
    </w:p>
    <w:p w:rsidR="006F69BF" w:rsidRPr="006F69BF" w:rsidRDefault="006F69BF" w:rsidP="006F69BF">
      <w:pPr>
        <w:pStyle w:val="ListParagraph"/>
        <w:numPr>
          <w:ilvl w:val="0"/>
          <w:numId w:val="1"/>
        </w:numPr>
        <w:rPr>
          <w:rStyle w:val="Emphasis"/>
          <w:bCs/>
          <w:i w:val="0"/>
          <w:iCs w:val="0"/>
          <w:sz w:val="36"/>
        </w:rPr>
      </w:pPr>
      <w:r w:rsidRPr="006F69BF">
        <w:rPr>
          <w:rStyle w:val="Strong"/>
        </w:rPr>
        <w:t xml:space="preserve">Cho github biết thêm về bản thân bạn ( Skip cũng được) </w:t>
      </w:r>
    </w:p>
    <w:p w:rsidR="006F69BF" w:rsidRPr="006F69BF" w:rsidRDefault="006F69BF" w:rsidP="006F69BF">
      <w:pPr>
        <w:rPr>
          <w:rStyle w:val="Emphasis"/>
          <w:sz w:val="24"/>
        </w:rPr>
      </w:pPr>
    </w:p>
    <w:p w:rsidR="006F69BF" w:rsidRPr="006F69BF" w:rsidRDefault="006F69BF" w:rsidP="006F69BF">
      <w:pPr>
        <w:rPr>
          <w:rStyle w:val="Emphasis"/>
          <w:sz w:val="24"/>
        </w:rPr>
      </w:pPr>
    </w:p>
    <w:p w:rsidR="006F69BF" w:rsidRPr="006F69BF" w:rsidRDefault="006F69BF" w:rsidP="006F69BF">
      <w:pPr>
        <w:rPr>
          <w:rStyle w:val="Emphasis"/>
          <w:sz w:val="24"/>
        </w:rPr>
      </w:pPr>
      <w:r w:rsidRPr="006F69BF">
        <w:rPr>
          <w:i/>
          <w:iCs/>
          <w:sz w:val="24"/>
          <w:lang w:val="en-US"/>
        </w:rPr>
        <w:drawing>
          <wp:inline distT="0" distB="0" distL="0" distR="0" wp14:anchorId="4464C8F6" wp14:editId="697E4DF8">
            <wp:extent cx="5943113" cy="334137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0).png"/>
                    <pic:cNvPicPr/>
                  </pic:nvPicPr>
                  <pic:blipFill>
                    <a:blip r:embed="rId1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6F69BF" w:rsidRPr="006E16F4" w:rsidRDefault="006F69BF" w:rsidP="006E16F4">
      <w:pPr>
        <w:pStyle w:val="IntenseQuote"/>
        <w:rPr>
          <w:rStyle w:val="IntenseEmphasis"/>
          <w:rFonts w:asciiTheme="majorHAnsi" w:hAnsiTheme="majorHAnsi"/>
          <w:b w:val="0"/>
          <w:i/>
          <w:iCs w:val="0"/>
          <w:sz w:val="28"/>
        </w:rPr>
      </w:pPr>
      <w:r w:rsidRPr="006E16F4">
        <w:rPr>
          <w:rStyle w:val="IntenseEmphasis"/>
          <w:rFonts w:asciiTheme="majorHAnsi" w:hAnsiTheme="majorHAnsi"/>
          <w:b w:val="0"/>
          <w:i/>
          <w:iCs w:val="0"/>
          <w:sz w:val="28"/>
        </w:rPr>
        <w:t>Thông tin này sẽ có ích cho phần gọi ý và hướng dẫn riêng của github</w:t>
      </w:r>
    </w:p>
    <w:p w:rsidR="006F69BF" w:rsidRPr="006F69BF" w:rsidRDefault="006F69BF" w:rsidP="006F69BF">
      <w:pPr>
        <w:spacing w:line="259" w:lineRule="auto"/>
        <w:rPr>
          <w:rStyle w:val="Emphasis"/>
          <w:sz w:val="24"/>
        </w:rPr>
      </w:pPr>
      <w:r w:rsidRPr="006F69BF">
        <w:rPr>
          <w:rStyle w:val="Emphasis"/>
          <w:sz w:val="24"/>
        </w:rPr>
        <w:br w:type="page"/>
      </w:r>
    </w:p>
    <w:p w:rsidR="006F69BF" w:rsidRPr="006F69BF" w:rsidRDefault="006F69BF" w:rsidP="006F69BF">
      <w:pPr>
        <w:pStyle w:val="ListParagraph"/>
        <w:numPr>
          <w:ilvl w:val="0"/>
          <w:numId w:val="1"/>
        </w:numPr>
        <w:rPr>
          <w:rStyle w:val="Strong"/>
        </w:rPr>
      </w:pPr>
      <w:r w:rsidRPr="006F69BF">
        <w:rPr>
          <w:rStyle w:val="Strong"/>
        </w:rPr>
        <w:lastRenderedPageBreak/>
        <w:t>Done !!!</w:t>
      </w:r>
    </w:p>
    <w:p w:rsidR="006F69BF" w:rsidRPr="006F69BF" w:rsidRDefault="006F69BF" w:rsidP="006F69BF">
      <w:pPr>
        <w:pStyle w:val="ListParagraph"/>
        <w:rPr>
          <w:rStyle w:val="Strong"/>
          <w:sz w:val="22"/>
        </w:rPr>
      </w:pPr>
    </w:p>
    <w:p w:rsidR="006F69BF" w:rsidRPr="006F69BF" w:rsidRDefault="006F69BF" w:rsidP="006F69BF">
      <w:pPr>
        <w:pStyle w:val="ListParagraph"/>
        <w:rPr>
          <w:rStyle w:val="Strong"/>
          <w:sz w:val="22"/>
        </w:rPr>
      </w:pPr>
      <w:r w:rsidRPr="006F69BF">
        <w:rPr>
          <w:b/>
          <w:bCs/>
          <w:sz w:val="22"/>
          <w:lang w:val="en-US"/>
        </w:rPr>
        <w:drawing>
          <wp:anchor distT="0" distB="0" distL="114300" distR="114300" simplePos="0" relativeHeight="251662336" behindDoc="1" locked="0" layoutInCell="1" allowOverlap="1" wp14:anchorId="2D8223AC" wp14:editId="749F4BA2">
            <wp:simplePos x="0" y="0"/>
            <wp:positionH relativeFrom="column">
              <wp:posOffset>457200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6E16F4" w:rsidRPr="006E16F4" w:rsidRDefault="006F69BF" w:rsidP="006F69BF">
      <w:pPr>
        <w:pStyle w:val="ListParagraph"/>
        <w:jc w:val="center"/>
        <w:rPr>
          <w:rStyle w:val="IntenseEmphasis"/>
        </w:rPr>
      </w:pPr>
      <w:r w:rsidRPr="006E16F4">
        <w:rPr>
          <w:rStyle w:val="IntenseQuoteChar"/>
        </w:rPr>
        <w:t>Màn hình chính của GitHub</w:t>
      </w:r>
    </w:p>
    <w:p w:rsidR="006E16F4" w:rsidRDefault="006E16F4">
      <w:pPr>
        <w:rPr>
          <w:rStyle w:val="Emphasis"/>
          <w:rFonts w:cstheme="minorBidi"/>
          <w:sz w:val="22"/>
          <w:szCs w:val="21"/>
        </w:rPr>
      </w:pPr>
      <w:r>
        <w:rPr>
          <w:rStyle w:val="Emphasis"/>
          <w:sz w:val="22"/>
        </w:rPr>
        <w:br w:type="page"/>
      </w:r>
    </w:p>
    <w:p w:rsidR="006E16F4" w:rsidRPr="003B7E23" w:rsidRDefault="006E16F4" w:rsidP="006E16F4">
      <w:pPr>
        <w:pStyle w:val="Heading1"/>
        <w:numPr>
          <w:ilvl w:val="0"/>
          <w:numId w:val="3"/>
        </w:numPr>
      </w:pPr>
      <w:bookmarkStart w:id="10" w:name="_Toc468293074"/>
      <w:r w:rsidRPr="003B7E23">
        <w:lastRenderedPageBreak/>
        <w:t>Những bước đầu với GitHub Desktop</w:t>
      </w:r>
      <w:bookmarkEnd w:id="10"/>
    </w:p>
    <w:p w:rsidR="006E16F4" w:rsidRDefault="006E16F4" w:rsidP="006E16F4">
      <w:pPr>
        <w:pStyle w:val="Heading2"/>
        <w:numPr>
          <w:ilvl w:val="1"/>
          <w:numId w:val="3"/>
        </w:numPr>
        <w:rPr>
          <w:sz w:val="48"/>
        </w:rPr>
      </w:pPr>
      <w:bookmarkStart w:id="11" w:name="_Toc468293075"/>
      <w:r>
        <w:t>Download &amp; cài đặt GitHub Desktop</w:t>
      </w:r>
      <w:bookmarkEnd w:id="11"/>
    </w:p>
    <w:p w:rsidR="006E16F4" w:rsidRDefault="006E16F4" w:rsidP="006E16F4">
      <w:r>
        <w:t>GitHub Desktop về bản chất là một công cụ trực quan cho phép bạn quản lý Local Repository (Kho chứa địa phương) trên máy tính của bạn.</w:t>
      </w:r>
    </w:p>
    <w:p w:rsidR="006E16F4" w:rsidRDefault="006E16F4" w:rsidP="006E16F4">
      <w:r>
        <w:t>Để download GitHub Desktop bạn vào địa chỉ:</w:t>
      </w:r>
    </w:p>
    <w:p w:rsidR="006E16F4" w:rsidRPr="003B7E23" w:rsidRDefault="006E16F4" w:rsidP="006E16F4">
      <w:pPr>
        <w:keepNext/>
        <w:keepLines/>
        <w:spacing w:before="240" w:after="0" w:line="360" w:lineRule="auto"/>
        <w:rPr>
          <w:rFonts w:eastAsia="Times New Roman"/>
          <w:b/>
          <w:color w:val="ED7D31"/>
          <w:sz w:val="44"/>
        </w:rPr>
      </w:pPr>
      <w:hyperlink r:id="rId17">
        <w:r w:rsidRPr="003B7E23">
          <w:rPr>
            <w:rFonts w:eastAsia="Times New Roman"/>
            <w:b/>
            <w:color w:val="0000FF"/>
            <w:sz w:val="44"/>
            <w:u w:val="single"/>
          </w:rPr>
          <w:t>https://windows.github.com/</w:t>
        </w:r>
      </w:hyperlink>
    </w:p>
    <w:p w:rsidR="006E16F4" w:rsidRDefault="006E16F4" w:rsidP="006E16F4">
      <w:r>
        <w:t>Sau khi download xong, bạn cần cài đặt GitHub Desktop vào máy tính:</w:t>
      </w:r>
    </w:p>
    <w:p w:rsidR="006E16F4" w:rsidRDefault="006E16F4" w:rsidP="006E16F4">
      <w:pPr>
        <w:keepNext/>
        <w:keepLines/>
        <w:spacing w:before="240" w:after="0" w:line="240" w:lineRule="auto"/>
        <w:rPr>
          <w:rFonts w:eastAsia="Times New Roman"/>
          <w:b/>
          <w:color w:val="000000"/>
          <w:sz w:val="36"/>
        </w:rPr>
      </w:pPr>
      <w:r>
        <w:object w:dxaOrig="6824" w:dyaOrig="7552">
          <v:rect id="rectole0000000006" o:spid="_x0000_i1025" style="width:341.4pt;height:377.4pt" o:ole="" o:preferrelative="t" stroked="f">
            <v:imagedata r:id="rId18" o:title=""/>
          </v:rect>
          <o:OLEObject Type="Embed" ProgID="StaticMetafile" ShapeID="rectole0000000006" DrawAspect="Content" ObjectID="_1542035240" r:id="rId19"/>
        </w:object>
      </w:r>
    </w:p>
    <w:p w:rsidR="006E16F4" w:rsidRDefault="006E16F4" w:rsidP="006E16F4"/>
    <w:p w:rsidR="006E16F4" w:rsidRDefault="006E16F4" w:rsidP="006E16F4"/>
    <w:p w:rsidR="006E16F4" w:rsidRDefault="006E16F4" w:rsidP="006E16F4"/>
    <w:p w:rsidR="006E16F4" w:rsidRDefault="006E16F4" w:rsidP="006E16F4">
      <w:r>
        <w:t>Bộ cài đặt sẽ download và cài đặt thư viện bắt buộc Microsoft .Net.</w:t>
      </w:r>
    </w:p>
    <w:p w:rsidR="006E16F4" w:rsidRDefault="006E16F4" w:rsidP="006E16F4">
      <w:pPr>
        <w:keepNext/>
        <w:keepLines/>
        <w:spacing w:before="240" w:after="0" w:line="240" w:lineRule="auto"/>
        <w:rPr>
          <w:rFonts w:eastAsia="Times New Roman"/>
          <w:b/>
          <w:color w:val="000000"/>
          <w:sz w:val="36"/>
        </w:rPr>
      </w:pPr>
      <w:r>
        <w:object w:dxaOrig="8138" w:dyaOrig="3077">
          <v:rect id="rectole0000000007" o:spid="_x0000_i1026" style="width:407.15pt;height:153.95pt" o:ole="" o:preferrelative="t" stroked="f">
            <v:imagedata r:id="rId20" o:title=""/>
          </v:rect>
          <o:OLEObject Type="Embed" ProgID="StaticMetafile" ShapeID="rectole0000000007" DrawAspect="Content" ObjectID="_1542035241" r:id="rId21"/>
        </w:object>
      </w:r>
    </w:p>
    <w:p w:rsidR="006E16F4" w:rsidRDefault="006E16F4" w:rsidP="006E16F4"/>
    <w:p w:rsidR="006E16F4" w:rsidRDefault="006E16F4" w:rsidP="006E16F4">
      <w:r>
        <w:t>Bộ cài đặt tiếp tục cài đặt GitHub Desktop:</w:t>
      </w:r>
    </w:p>
    <w:p w:rsidR="006E16F4" w:rsidRDefault="006E16F4" w:rsidP="006E16F4">
      <w:pPr>
        <w:rPr>
          <w:rFonts w:eastAsia="Times New Roman"/>
          <w:b/>
          <w:color w:val="000000"/>
          <w:sz w:val="36"/>
        </w:rPr>
      </w:pPr>
      <w:r>
        <w:object w:dxaOrig="8747" w:dyaOrig="4596">
          <v:rect id="rectole0000000008" o:spid="_x0000_i1027" style="width:436.95pt;height:229.65pt" o:ole="" o:preferrelative="t" stroked="f">
            <v:imagedata r:id="rId22" o:title=""/>
          </v:rect>
          <o:OLEObject Type="Embed" ProgID="StaticMetafile" ShapeID="rectole0000000008" DrawAspect="Content" ObjectID="_1542035242" r:id="rId23"/>
        </w:object>
      </w:r>
    </w:p>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r>
        <w:t>Đợi 1 lát và GitHub đã được cài đặt thành công</w:t>
      </w:r>
    </w:p>
    <w:p w:rsidR="006E16F4" w:rsidRDefault="006E16F4" w:rsidP="006E16F4">
      <w:r>
        <w:t xml:space="preserve">Sau đó chạy Github </w:t>
      </w:r>
    </w:p>
    <w:p w:rsidR="006E16F4" w:rsidRDefault="006E16F4" w:rsidP="006E16F4">
      <w:pPr>
        <w:rPr>
          <w:rFonts w:eastAsia="Times New Roman"/>
          <w:b/>
          <w:color w:val="000000"/>
          <w:sz w:val="36"/>
        </w:rPr>
      </w:pPr>
      <w:r>
        <w:t>-Đăng nhập trên GitHub Desktop để kết nối vào tài khoản GitHub của bạn.</w:t>
      </w:r>
      <w:r>
        <w:object w:dxaOrig="8747" w:dyaOrig="5203">
          <v:rect id="rectole0000000009" o:spid="_x0000_i1028" style="width:436.95pt;height:260.7pt" o:ole="" o:preferrelative="t" stroked="f">
            <v:imagedata r:id="rId24" o:title=""/>
          </v:rect>
          <o:OLEObject Type="Embed" ProgID="StaticMetafile" ShapeID="rectole0000000009" DrawAspect="Content" ObjectID="_1542035243" r:id="rId25"/>
        </w:object>
      </w:r>
      <w:r>
        <w:object w:dxaOrig="8747" w:dyaOrig="5203">
          <v:rect id="rectole0000000010" o:spid="_x0000_i1029" style="width:436.95pt;height:260.7pt" o:ole="" o:preferrelative="t" stroked="f">
            <v:imagedata r:id="rId26" o:title=""/>
          </v:rect>
          <o:OLEObject Type="Embed" ProgID="StaticMetafile" ShapeID="rectole0000000010" DrawAspect="Content" ObjectID="_1542035244" r:id="rId27"/>
        </w:objec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r>
        <w:object w:dxaOrig="8747" w:dyaOrig="5265">
          <v:rect id="rectole0000000011" o:spid="_x0000_i1030" style="width:436.95pt;height:263.15pt" o:ole="" o:preferrelative="t" stroked="f">
            <v:imagedata r:id="rId28" o:title=""/>
          </v:rect>
          <o:OLEObject Type="Embed" ProgID="StaticMetafile" ShapeID="rectole0000000011" DrawAspect="Content" ObjectID="_1542035245" r:id="rId29"/>
        </w:object>
      </w:r>
    </w:p>
    <w:p w:rsidR="006E16F4" w:rsidRDefault="006E16F4" w:rsidP="006E16F4"/>
    <w:p w:rsidR="006E16F4" w:rsidRDefault="006E16F4" w:rsidP="006E16F4">
      <w:r>
        <w:t>Cho tới lúc này trên máy tính của bạn chưa có một Local Repository nào.</w:t>
      </w:r>
    </w:p>
    <w:p w:rsidR="006E16F4" w:rsidRDefault="006E16F4" w:rsidP="006E16F4">
      <w:pPr>
        <w:keepNext/>
        <w:keepLines/>
        <w:spacing w:before="240" w:after="0" w:line="240" w:lineRule="auto"/>
        <w:rPr>
          <w:rFonts w:eastAsia="Times New Roman"/>
          <w:b/>
          <w:color w:val="F79646"/>
          <w:sz w:val="36"/>
        </w:rPr>
      </w:pPr>
    </w:p>
    <w:p w:rsidR="006E16F4" w:rsidRDefault="006E16F4" w:rsidP="006E16F4">
      <w:pPr>
        <w:rPr>
          <w:rFonts w:eastAsiaTheme="majorEastAsia" w:cstheme="majorBidi"/>
          <w:color w:val="F07F09" w:themeColor="accent1"/>
          <w:sz w:val="40"/>
          <w:szCs w:val="26"/>
        </w:rPr>
      </w:pPr>
      <w:r>
        <w:br w:type="page"/>
      </w:r>
    </w:p>
    <w:p w:rsidR="006E16F4" w:rsidRDefault="006E16F4" w:rsidP="006E16F4">
      <w:pPr>
        <w:pStyle w:val="Heading2"/>
        <w:numPr>
          <w:ilvl w:val="1"/>
          <w:numId w:val="3"/>
        </w:numPr>
      </w:pPr>
      <w:bookmarkStart w:id="12" w:name="_Toc468293076"/>
      <w:r>
        <w:lastRenderedPageBreak/>
        <w:t>Tạo GitHub Repository</w:t>
      </w:r>
      <w:bookmarkEnd w:id="12"/>
    </w:p>
    <w:p w:rsidR="006E16F4" w:rsidRDefault="006E16F4" w:rsidP="006E16F4">
      <w:r>
        <w:t>Sau khi đăng ký xong tài khoản GitHub, và đăng nhập vào. Bạn có thể tạo một GitHub Repository.</w:t>
      </w:r>
    </w:p>
    <w:p w:rsidR="006E16F4" w:rsidRDefault="006E16F4" w:rsidP="006E16F4"/>
    <w:p w:rsidR="006E16F4" w:rsidRDefault="006E16F4" w:rsidP="006E16F4">
      <w:pPr>
        <w:rPr>
          <w:rFonts w:eastAsia="Times New Roman"/>
          <w:b/>
          <w:sz w:val="36"/>
        </w:rPr>
      </w:pPr>
      <w:r>
        <w:object w:dxaOrig="8747" w:dyaOrig="4919">
          <v:rect id="rectole0000000012" o:spid="_x0000_i1031" style="width:436.95pt;height:245.8pt" o:ole="" o:preferrelative="t" stroked="f">
            <v:imagedata r:id="rId30" o:title=""/>
          </v:rect>
          <o:OLEObject Type="Embed" ProgID="StaticMetafile" ShapeID="rectole0000000012" DrawAspect="Content" ObjectID="_1542035246" r:id="rId31"/>
        </w:objec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keepNext/>
        <w:keepLines/>
        <w:spacing w:before="240" w:after="0" w:line="240" w:lineRule="auto"/>
        <w:rPr>
          <w:rFonts w:eastAsia="Times New Roman"/>
          <w:b/>
          <w:color w:val="000000"/>
          <w:sz w:val="36"/>
        </w:rPr>
      </w:pPr>
      <w:r>
        <w:object w:dxaOrig="8747" w:dyaOrig="4919">
          <v:rect id="rectole0000000013" o:spid="_x0000_i1032" style="width:436.95pt;height:245.8pt" o:ole="" o:preferrelative="t" stroked="f">
            <v:imagedata r:id="rId32" o:title=""/>
          </v:rect>
          <o:OLEObject Type="Embed" ProgID="StaticMetafile" ShapeID="rectole0000000013" DrawAspect="Content" ObjectID="_1542035247" r:id="rId33"/>
        </w:object>
      </w:r>
    </w:p>
    <w:p w:rsidR="006E16F4" w:rsidRPr="00FF6E7B" w:rsidRDefault="006E16F4" w:rsidP="006E16F4">
      <w:pPr>
        <w:keepNext/>
        <w:keepLines/>
        <w:spacing w:before="240" w:after="0" w:line="240" w:lineRule="auto"/>
        <w:rPr>
          <w:rStyle w:val="Emphasis"/>
          <w:rFonts w:eastAsia="Times New Roman"/>
          <w:i w:val="0"/>
          <w:iCs w:val="0"/>
          <w:color w:val="000000"/>
          <w:sz w:val="36"/>
        </w:rPr>
      </w:pPr>
      <w:r>
        <w:object w:dxaOrig="8747" w:dyaOrig="4919">
          <v:rect id="rectole0000000014" o:spid="_x0000_i1033" style="width:436.95pt;height:245.8pt" o:ole="" o:preferrelative="t" stroked="f">
            <v:imagedata r:id="rId34" o:title=""/>
          </v:rect>
          <o:OLEObject Type="Embed" ProgID="StaticMetafile" ShapeID="rectole0000000014" DrawAspect="Content" ObjectID="_1542035248" r:id="rId35"/>
        </w:object>
      </w:r>
    </w:p>
    <w:p w:rsidR="006E16F4" w:rsidRPr="003B7E23" w:rsidRDefault="006E16F4" w:rsidP="006E16F4">
      <w:pPr>
        <w:jc w:val="center"/>
        <w:rPr>
          <w:rStyle w:val="Emphasis"/>
        </w:rPr>
      </w:pPr>
      <w:r w:rsidRPr="003B7E23">
        <w:rPr>
          <w:rStyle w:val="Emphasis"/>
        </w:rPr>
        <w:t>Repository đã được tạo ra.</w:t>
      </w:r>
    </w:p>
    <w:p w:rsidR="006E16F4" w:rsidRDefault="006E16F4" w:rsidP="006E16F4">
      <w:pPr>
        <w:keepNext/>
        <w:keepLines/>
        <w:spacing w:before="240" w:after="0" w:line="240" w:lineRule="auto"/>
        <w:rPr>
          <w:rFonts w:eastAsia="Times New Roman"/>
          <w:b/>
          <w:color w:val="000000"/>
          <w:sz w:val="36"/>
        </w:rPr>
      </w:pPr>
    </w:p>
    <w:p w:rsidR="006E16F4" w:rsidRDefault="006E16F4" w:rsidP="006E16F4">
      <w:pPr>
        <w:rPr>
          <w:rFonts w:eastAsiaTheme="majorEastAsia" w:cstheme="majorBidi"/>
          <w:color w:val="F07F09" w:themeColor="accent1"/>
          <w:sz w:val="40"/>
          <w:szCs w:val="26"/>
        </w:rPr>
      </w:pPr>
      <w:r>
        <w:br w:type="page"/>
      </w:r>
    </w:p>
    <w:p w:rsidR="006E16F4" w:rsidRDefault="006E16F4" w:rsidP="006E16F4">
      <w:pPr>
        <w:pStyle w:val="Heading2"/>
        <w:numPr>
          <w:ilvl w:val="1"/>
          <w:numId w:val="3"/>
        </w:numPr>
      </w:pPr>
      <w:bookmarkStart w:id="13" w:name="_Toc468293077"/>
      <w:r>
        <w:lastRenderedPageBreak/>
        <w:t>Kết nối GitHub và GitHub Desktop</w:t>
      </w:r>
      <w:bookmarkEnd w:id="13"/>
    </w:p>
    <w:p w:rsidR="006E16F4" w:rsidRDefault="006E16F4" w:rsidP="006E16F4">
      <w:r>
        <w:t>Trước hết cần chọn một thư mục rỗng để làm vị trí chứa dữ liệu địa phương.</w:t>
      </w:r>
    </w:p>
    <w:p w:rsidR="006E16F4" w:rsidRDefault="006E16F4" w:rsidP="006E16F4">
      <w:r>
        <w:t>Chẳng hạn:</w:t>
      </w:r>
    </w:p>
    <w:p w:rsidR="006E16F4" w:rsidRDefault="006E16F4" w:rsidP="006E16F4">
      <w:r>
        <w:t>F:/GITHUB</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5" o:spid="_x0000_i1034" style="width:436.95pt;height:245.8pt" o:ole="" o:preferrelative="t" stroked="f">
            <v:imagedata r:id="rId36" o:title=""/>
          </v:rect>
          <o:OLEObject Type="Embed" ProgID="StaticMetafile" ShapeID="rectole0000000015" DrawAspect="Content" ObjectID="_1542035249" r:id="rId37"/>
        </w:object>
      </w:r>
    </w:p>
    <w:p w:rsidR="006E16F4" w:rsidRDefault="006E16F4" w:rsidP="006E16F4">
      <w:r>
        <w:br w:type="page"/>
      </w:r>
    </w:p>
    <w:p w:rsidR="006E16F4" w:rsidRDefault="006E16F4" w:rsidP="006E16F4">
      <w:pPr>
        <w:rPr>
          <w:rFonts w:eastAsia="Times New Roman"/>
          <w:b/>
          <w:color w:val="000000"/>
          <w:sz w:val="36"/>
        </w:rPr>
      </w:pPr>
      <w:r>
        <w:lastRenderedPageBreak/>
        <w:t>Trên GitHub Desktop, lựa chọn một Repository bạn đã tạo trên GitHub để Clone thành một bản ở máy tính địa phương của bạn.</w:t>
      </w:r>
      <w:r>
        <w:object w:dxaOrig="8747" w:dyaOrig="4919">
          <v:rect id="rectole0000000016" o:spid="_x0000_i1035" style="width:436.95pt;height:245.8pt" o:ole="" o:preferrelative="t" stroked="f">
            <v:imagedata r:id="rId38" o:title=""/>
          </v:rect>
          <o:OLEObject Type="Embed" ProgID="StaticMetafile" ShapeID="rectole0000000016" DrawAspect="Content" ObjectID="_1542035250" r:id="rId39"/>
        </w:objec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7" o:spid="_x0000_i1036" style="width:436.95pt;height:245.8pt" o:ole="" o:preferrelative="t" stroked="f">
            <v:imagedata r:id="rId40" o:title=""/>
          </v:rect>
          <o:OLEObject Type="Embed" ProgID="StaticMetafile" ShapeID="rectole0000000017" DrawAspect="Content" ObjectID="_1542035251" r:id="rId41"/>
        </w:object>
      </w:r>
    </w:p>
    <w:p w:rsidR="006E16F4" w:rsidRDefault="006E16F4" w:rsidP="006E16F4"/>
    <w:p w:rsidR="006E16F4" w:rsidRDefault="006E16F4" w:rsidP="006E16F4"/>
    <w:p w:rsidR="006E16F4" w:rsidRDefault="006E16F4" w:rsidP="006E16F4"/>
    <w:p w:rsidR="006E16F4" w:rsidRDefault="006E16F4" w:rsidP="006E16F4"/>
    <w:p w:rsidR="006E16F4" w:rsidRDefault="006E16F4" w:rsidP="006E16F4"/>
    <w:p w:rsidR="006E16F4" w:rsidRDefault="006E16F4" w:rsidP="006E16F4">
      <w:r>
        <w:t>Lúc này trên GitHub Desktop bạn sẽ thấy một Local Repository đã được tạo ra.</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18" o:spid="_x0000_i1037" style="width:436.95pt;height:245.8pt" o:ole="" o:preferrelative="t" stroked="f">
            <v:imagedata r:id="rId42" o:title=""/>
          </v:rect>
          <o:OLEObject Type="Embed" ProgID="StaticMetafile" ShapeID="rectole0000000018" DrawAspect="Content" ObjectID="_1542035252" r:id="rId43"/>
        </w:object>
      </w:r>
    </w:p>
    <w:p w:rsidR="006E16F4" w:rsidRDefault="006E16F4" w:rsidP="006E16F4">
      <w:r>
        <w:t>Và trên thư mục tại ổ cứng, một thư mục con đã được tạo ra:</w:t>
      </w:r>
      <w:r>
        <w:tab/>
      </w:r>
    </w:p>
    <w:p w:rsidR="006E16F4" w:rsidRDefault="006E16F4" w:rsidP="006E16F4">
      <w:pPr>
        <w:rPr>
          <w:rFonts w:eastAsia="Times New Roman"/>
          <w:b/>
          <w:color w:val="000000"/>
          <w:sz w:val="36"/>
        </w:rPr>
      </w:pPr>
      <w:r>
        <w:t>Copy một vài file dữ liệu của bạn vào Local Repository:</w:t>
      </w:r>
      <w:r>
        <w:object w:dxaOrig="8747" w:dyaOrig="4919">
          <v:rect id="rectole0000000019" o:spid="_x0000_i1038" style="width:436.95pt;height:245.8pt" o:ole="" o:preferrelative="t" stroked="f">
            <v:imagedata r:id="rId44" o:title=""/>
          </v:rect>
          <o:OLEObject Type="Embed" ProgID="StaticMetafile" ShapeID="rectole0000000019" DrawAspect="Content" ObjectID="_1542035253" r:id="rId45"/>
        </w:object>
      </w:r>
    </w:p>
    <w:p w:rsidR="006E16F4" w:rsidRDefault="006E16F4" w:rsidP="006E16F4">
      <w:r>
        <w:lastRenderedPageBreak/>
        <w:t>GitHub Desktop ngay lập tức nhận biết được các thay đổi tại Local Repository.</w:t>
      </w:r>
    </w:p>
    <w:p w:rsidR="006E16F4" w:rsidRDefault="006E16F4" w:rsidP="006E16F4">
      <w:r>
        <w:t>Nhập thông tin ghi chú (Comment) và nhấn Commit dữ liệu.</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20" o:spid="_x0000_i1039" style="width:436.95pt;height:245.8pt" o:ole="" o:preferrelative="t" stroked="f">
            <v:imagedata r:id="rId46" o:title=""/>
          </v:rect>
          <o:OLEObject Type="Embed" ProgID="StaticMetafile" ShapeID="rectole0000000020" DrawAspect="Content" ObjectID="_1542035254" r:id="rId47"/>
        </w:object>
      </w:r>
    </w:p>
    <w:p w:rsidR="006E16F4" w:rsidRDefault="006E16F4" w:rsidP="006E16F4">
      <w:r>
        <w:br w:type="page"/>
      </w:r>
    </w:p>
    <w:p w:rsidR="006E16F4" w:rsidRDefault="006E16F4" w:rsidP="006E16F4">
      <w:r>
        <w:lastRenderedPageBreak/>
        <w:t>Cuối cùng là công khai cho mọi người có thể xem: bạn click vào Publish góc trên bên phải màn hình</w:t>
      </w:r>
    </w:p>
    <w:p w:rsidR="006E16F4" w:rsidRDefault="006E16F4" w:rsidP="006E16F4">
      <w:r>
        <w:t>Các file dữ liệu bạn có thể nhìn thấy trên Server.</w:t>
      </w:r>
    </w:p>
    <w:p w:rsidR="006E16F4" w:rsidRDefault="006E16F4" w:rsidP="006E16F4">
      <w:pPr>
        <w:keepNext/>
        <w:keepLines/>
        <w:spacing w:before="240" w:after="0" w:line="240" w:lineRule="auto"/>
        <w:rPr>
          <w:rFonts w:eastAsia="Times New Roman"/>
          <w:b/>
          <w:color w:val="000000"/>
          <w:sz w:val="36"/>
        </w:rPr>
      </w:pPr>
      <w:r>
        <w:object w:dxaOrig="8747" w:dyaOrig="4919">
          <v:rect id="rectole0000000021" o:spid="_x0000_i1040" style="width:436.95pt;height:245.8pt" o:ole="" o:preferrelative="t" stroked="f">
            <v:imagedata r:id="rId48" o:title=""/>
          </v:rect>
          <o:OLEObject Type="Embed" ProgID="StaticMetafile" ShapeID="rectole0000000021" DrawAspect="Content" ObjectID="_1542035255" r:id="rId49"/>
        </w:object>
      </w:r>
    </w:p>
    <w:p w:rsidR="006E16F4" w:rsidRDefault="006E16F4" w:rsidP="006E16F4">
      <w:pPr>
        <w:rPr>
          <w:rStyle w:val="Emphasis"/>
          <w:sz w:val="24"/>
        </w:rPr>
      </w:pPr>
      <w:r>
        <w:rPr>
          <w:rStyle w:val="Emphasis"/>
          <w:sz w:val="24"/>
        </w:rPr>
        <w:br w:type="page"/>
      </w:r>
    </w:p>
    <w:p w:rsidR="006E16F4" w:rsidRPr="00E90A89" w:rsidRDefault="006E16F4" w:rsidP="006E16F4">
      <w:pPr>
        <w:rPr>
          <w:rStyle w:val="Emphasis"/>
          <w:sz w:val="24"/>
        </w:rPr>
      </w:pPr>
    </w:p>
    <w:p w:rsidR="006E16F4" w:rsidRPr="00E90A89" w:rsidRDefault="006E16F4" w:rsidP="006E16F4">
      <w:pPr>
        <w:pStyle w:val="Heading1"/>
        <w:numPr>
          <w:ilvl w:val="0"/>
          <w:numId w:val="3"/>
        </w:numPr>
        <w:rPr>
          <w:rStyle w:val="Emphasis"/>
          <w:rFonts w:asciiTheme="majorHAnsi" w:hAnsiTheme="majorHAnsi"/>
          <w:b/>
          <w:i w:val="0"/>
          <w:iCs w:val="0"/>
          <w:color w:val="B35E06" w:themeColor="accent1" w:themeShade="BF"/>
        </w:rPr>
      </w:pPr>
      <w:bookmarkStart w:id="14" w:name="_Toc468293078"/>
      <w:r w:rsidRPr="00E90A89">
        <w:rPr>
          <w:rStyle w:val="Emphasis"/>
          <w:rFonts w:asciiTheme="majorHAnsi" w:hAnsiTheme="majorHAnsi"/>
          <w:b/>
          <w:i w:val="0"/>
          <w:iCs w:val="0"/>
          <w:color w:val="B35E06" w:themeColor="accent1" w:themeShade="BF"/>
        </w:rPr>
        <w:t>Sử dụng các chức năng cơ bản của Github Desktop</w:t>
      </w:r>
      <w:bookmarkEnd w:id="14"/>
    </w:p>
    <w:p w:rsidR="006E16F4" w:rsidRPr="00E90A89" w:rsidRDefault="006E16F4" w:rsidP="006E16F4">
      <w:pPr>
        <w:pStyle w:val="Heading2"/>
        <w:numPr>
          <w:ilvl w:val="1"/>
          <w:numId w:val="3"/>
        </w:numPr>
      </w:pPr>
      <w:bookmarkStart w:id="15" w:name="_Toc468293079"/>
      <w:r w:rsidRPr="00E90A89">
        <w:t>Cách tạo và clone một Repository</w:t>
      </w:r>
      <w:bookmarkEnd w:id="15"/>
    </w:p>
    <w:p w:rsidR="006E16F4" w:rsidRPr="00E90A89" w:rsidRDefault="006E16F4" w:rsidP="006E16F4">
      <w:r w:rsidRPr="00E90A89">
        <w:rPr>
          <w:b/>
          <w:bCs/>
        </w:rPr>
        <w:t>Repository</w:t>
      </w:r>
      <w:r w:rsidRPr="00E90A89">
        <w:t> (kho chứa) nghĩa là nơi mà bạn sẽ lưu trữ mã nguồn và một người khác có thể sao chép (clone) lại mã nguồn đó nhằm làm việc. Repository có hai loại là </w:t>
      </w:r>
      <w:r w:rsidRPr="008E7A4D">
        <w:rPr>
          <w:rStyle w:val="Emphasis"/>
        </w:rPr>
        <w:t>Local Repository</w:t>
      </w:r>
      <w:r w:rsidRPr="00E90A89">
        <w:t xml:space="preserve"> (Kho chứa trên máy cá nhân) và </w:t>
      </w:r>
      <w:r w:rsidRPr="008E7A4D">
        <w:rPr>
          <w:rStyle w:val="Emphasis"/>
        </w:rPr>
        <w:t>Remote Repository</w:t>
      </w:r>
      <w:r w:rsidRPr="00E90A89">
        <w:t> (Kho chứa trên một máy chủ từ xa).</w:t>
      </w:r>
    </w:p>
    <w:p w:rsidR="006E16F4" w:rsidRDefault="006E16F4" w:rsidP="006E16F4">
      <w:r w:rsidRPr="00E90A89">
        <w:t>Trong bài này, mình sẽ hướng dẫn bạn cách tạo local repository và remote repository (sử dụng Github) và làm việc với nó.</w:t>
      </w:r>
    </w:p>
    <w:p w:rsidR="006E16F4" w:rsidRDefault="006E16F4" w:rsidP="006E16F4">
      <w:pPr>
        <w:pStyle w:val="Heading3"/>
        <w:numPr>
          <w:ilvl w:val="2"/>
          <w:numId w:val="3"/>
        </w:numPr>
        <w:rPr>
          <w:lang w:val="en-US"/>
        </w:rPr>
      </w:pPr>
      <w:bookmarkStart w:id="16" w:name="_Toc468293080"/>
      <w:r>
        <w:rPr>
          <w:lang w:val="en-US"/>
        </w:rPr>
        <w:t>Tạo local repository</w:t>
      </w:r>
      <w:bookmarkStart w:id="17" w:name="_GoBack"/>
      <w:bookmarkEnd w:id="16"/>
      <w:bookmarkEnd w:id="17"/>
    </w:p>
    <w:p w:rsidR="006F69BF" w:rsidRPr="006F69BF" w:rsidRDefault="006F69BF" w:rsidP="006F69BF">
      <w:pPr>
        <w:pStyle w:val="ListParagraph"/>
        <w:jc w:val="center"/>
        <w:rPr>
          <w:rStyle w:val="Emphasis"/>
          <w:sz w:val="22"/>
        </w:rPr>
      </w:pPr>
    </w:p>
    <w:p w:rsidR="006F69BF" w:rsidRPr="006F69BF" w:rsidRDefault="006F69BF" w:rsidP="006F69BF">
      <w:pPr>
        <w:rPr>
          <w:rStyle w:val="Emphasis"/>
          <w:sz w:val="24"/>
        </w:rPr>
      </w:pPr>
    </w:p>
    <w:p w:rsidR="006F69BF" w:rsidRPr="006F69BF" w:rsidRDefault="006F69BF" w:rsidP="006F69BF">
      <w:pPr>
        <w:rPr>
          <w:sz w:val="24"/>
        </w:rPr>
      </w:pPr>
    </w:p>
    <w:p w:rsidR="006F69BF" w:rsidRPr="006F69BF" w:rsidRDefault="006F69BF" w:rsidP="006F69BF">
      <w:pPr>
        <w:pStyle w:val="Heading1"/>
        <w:rPr>
          <w:sz w:val="48"/>
        </w:rPr>
      </w:pPr>
    </w:p>
    <w:p w:rsidR="00773CDF" w:rsidRPr="006F69BF" w:rsidRDefault="00773CDF"/>
    <w:p w:rsidR="00773CDF" w:rsidRPr="006F69BF" w:rsidRDefault="00773CDF"/>
    <w:p w:rsidR="00773CDF" w:rsidRPr="006F69BF" w:rsidRDefault="00773CDF"/>
    <w:p w:rsidR="00773CDF" w:rsidRPr="006F69BF" w:rsidRDefault="00773CDF"/>
    <w:p w:rsidR="00773CDF" w:rsidRPr="006F69BF" w:rsidRDefault="00773CDF"/>
    <w:p w:rsidR="00773CDF" w:rsidRPr="006F69BF" w:rsidRDefault="00773CDF"/>
    <w:p w:rsidR="00773CDF" w:rsidRPr="006F69BF" w:rsidRDefault="00773CDF"/>
    <w:p w:rsidR="00773CDF" w:rsidRPr="006F69BF" w:rsidRDefault="00773CDF"/>
    <w:p w:rsidR="00773CDF" w:rsidRPr="006F69BF" w:rsidRDefault="00773CDF"/>
    <w:p w:rsidR="00773CDF" w:rsidRPr="006F69BF" w:rsidRDefault="00773CDF"/>
    <w:p w:rsidR="00773CDF" w:rsidRPr="006F69BF" w:rsidRDefault="00773CDF"/>
    <w:sectPr w:rsidR="00773CDF" w:rsidRPr="006F69BF" w:rsidSect="00DF5034">
      <w:headerReference w:type="even" r:id="rId50"/>
      <w:headerReference w:type="default" r:id="rId51"/>
      <w:footerReference w:type="even" r:id="rId52"/>
      <w:footerReference w:type="default" r:id="rId53"/>
      <w:headerReference w:type="first" r:id="rId54"/>
      <w:footerReference w:type="first" r:id="rId55"/>
      <w:pgSz w:w="11909" w:h="16834" w:code="9"/>
      <w:pgMar w:top="1440" w:right="1296"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66C" w:rsidRDefault="00FC666C" w:rsidP="00C2335E">
      <w:pPr>
        <w:spacing w:after="0" w:line="240" w:lineRule="auto"/>
      </w:pPr>
      <w:r>
        <w:separator/>
      </w:r>
    </w:p>
  </w:endnote>
  <w:endnote w:type="continuationSeparator" w:id="0">
    <w:p w:rsidR="00FC666C" w:rsidRDefault="00FC666C" w:rsidP="00C23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modern"/>
    <w:pitch w:val="fixed"/>
    <w:sig w:usb0="E00002FF" w:usb1="6AC7FDFB" w:usb2="08000012" w:usb3="00000000" w:csb0="0002009F"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4961" w:type="pct"/>
      <w:tblBorders>
        <w:bottom w:val="none" w:sz="0" w:space="0" w:color="auto"/>
      </w:tblBorders>
      <w:tblLook w:val="04A0" w:firstRow="1" w:lastRow="0" w:firstColumn="1" w:lastColumn="0" w:noHBand="0" w:noVBand="1"/>
    </w:tblPr>
    <w:tblGrid>
      <w:gridCol w:w="932"/>
      <w:gridCol w:w="8384"/>
    </w:tblGrid>
    <w:tr w:rsidR="00D3729B" w:rsidTr="001E2BD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500"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3729B" w:rsidRDefault="00D3729B" w:rsidP="001E2BD9">
          <w:pPr>
            <w:jc w:val="center"/>
            <w:rPr>
              <w:b w:val="0"/>
              <w:color w:val="FFFFFF" w:themeColor="background1"/>
            </w:rPr>
          </w:pPr>
          <w:r>
            <w:fldChar w:fldCharType="begin"/>
          </w:r>
          <w:r>
            <w:instrText xml:space="preserve"> PAGE   \* MERGEFORMAT </w:instrText>
          </w:r>
          <w:r>
            <w:fldChar w:fldCharType="separate"/>
          </w:r>
          <w:r w:rsidR="00DF5034" w:rsidRPr="00DF5034">
            <w:rPr>
              <w:color w:val="FFFFFF" w:themeColor="background1"/>
            </w:rPr>
            <w:t>2</w:t>
          </w:r>
          <w:r>
            <w:fldChar w:fldCharType="end"/>
          </w:r>
        </w:p>
      </w:tc>
      <w:tc>
        <w:tcPr>
          <w:tcW w:w="4500" w:type="pct"/>
          <w:tcBorders>
            <w:top w:val="none" w:sz="0" w:space="0" w:color="auto"/>
            <w:left w:val="none" w:sz="0" w:space="0" w:color="auto"/>
            <w:bottom w:val="none" w:sz="0" w:space="0" w:color="auto"/>
            <w:right w:val="none" w:sz="0" w:space="0" w:color="auto"/>
          </w:tcBorders>
        </w:tcPr>
        <w:p w:rsidR="00D3729B" w:rsidRPr="001F43BB" w:rsidRDefault="00D3729B"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Pr>
              <w:rFonts w:eastAsiaTheme="minorEastAsia"/>
              <w:color w:val="323232" w:themeColor="text2"/>
              <w:lang w:val="en-US"/>
            </w:rPr>
            <w:drawing>
              <wp:anchor distT="0" distB="0" distL="114300" distR="114300" simplePos="0" relativeHeight="251660288" behindDoc="0" locked="0" layoutInCell="1" allowOverlap="1" wp14:anchorId="3BDCEC3F" wp14:editId="255FF74B">
                <wp:simplePos x="0" y="0"/>
                <wp:positionH relativeFrom="column">
                  <wp:posOffset>4586781</wp:posOffset>
                </wp:positionH>
                <wp:positionV relativeFrom="paragraph">
                  <wp:posOffset>64965</wp:posOffset>
                </wp:positionV>
                <wp:extent cx="617972" cy="433753"/>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s-flatten.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7972" cy="433753"/>
                        </a:xfrm>
                        <a:prstGeom prst="rect">
                          <a:avLst/>
                        </a:prstGeom>
                      </pic:spPr>
                    </pic:pic>
                  </a:graphicData>
                </a:graphic>
                <wp14:sizeRelH relativeFrom="page">
                  <wp14:pctWidth>0</wp14:pctWidth>
                </wp14:sizeRelH>
                <wp14:sizeRelV relativeFrom="page">
                  <wp14:pctHeight>0</wp14:pctHeight>
                </wp14:sizeRelV>
              </wp:anchor>
            </w:drawing>
          </w:r>
          <w:r w:rsidRPr="001F43BB">
            <w:rPr>
              <w:color w:val="656565" w:themeColor="text2" w:themeTint="BF"/>
            </w:rPr>
            <w:t xml:space="preserve">Japanese Software Engineers Club – </w:t>
          </w:r>
          <w:r w:rsidRPr="001F43BB">
            <w:rPr>
              <w:rFonts w:eastAsiaTheme="minorEastAsia" w:hint="eastAsia"/>
              <w:color w:val="656565" w:themeColor="text2" w:themeTint="BF"/>
              <w:lang w:eastAsia="ja-JP"/>
            </w:rPr>
            <w:t>日本のエンジニアクラブ</w:t>
          </w:r>
        </w:p>
        <w:p w:rsidR="00D3729B" w:rsidRPr="001F43BB" w:rsidRDefault="00D3729B"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rFonts w:eastAsiaTheme="minorEastAsia"/>
              <w:color w:val="656565" w:themeColor="text2" w:themeTint="BF"/>
              <w:lang w:eastAsia="ja-JP"/>
            </w:rPr>
            <w:t>Câu lạc bộ Kỹ sư phần mềm Nhật Bản – Trường Đại học FPT</w:t>
          </w:r>
        </w:p>
        <w:p w:rsidR="00D3729B" w:rsidRDefault="00D3729B" w:rsidP="001E2BD9">
          <w:pPr>
            <w:pStyle w:val="websiteemail"/>
            <w:spacing w:line="240" w:lineRule="auto"/>
            <w:contextualSpacing/>
            <w:jc w:val="left"/>
            <w:cnfStyle w:val="100000000000" w:firstRow="1" w:lastRow="0" w:firstColumn="0" w:lastColumn="0" w:oddVBand="0" w:evenVBand="0" w:oddHBand="0" w:evenHBand="0" w:firstRowFirstColumn="0" w:firstRowLastColumn="0" w:lastRowFirstColumn="0" w:lastRowLastColumn="0"/>
          </w:pPr>
          <w:r w:rsidRPr="001F43BB">
            <w:rPr>
              <w:color w:val="656565" w:themeColor="text2" w:themeTint="BF"/>
            </w:rPr>
            <w:t>www.facebook.com/fu.jsclub  |  jsclub.fpt@gmail.com</w:t>
          </w:r>
        </w:p>
      </w:tc>
    </w:tr>
  </w:tbl>
  <w:p w:rsidR="00D3729B" w:rsidRDefault="00D3729B" w:rsidP="00D37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bottom w:val="none" w:sz="0" w:space="0" w:color="auto"/>
      </w:tblBorders>
      <w:tblLook w:val="04A0" w:firstRow="1" w:lastRow="0" w:firstColumn="1" w:lastColumn="0" w:noHBand="0" w:noVBand="1"/>
    </w:tblPr>
    <w:tblGrid>
      <w:gridCol w:w="809"/>
      <w:gridCol w:w="6772"/>
      <w:gridCol w:w="1592"/>
    </w:tblGrid>
    <w:tr w:rsidR="00D058A0" w:rsidTr="00CF5F5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441"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058A0" w:rsidRDefault="00D058A0" w:rsidP="001F43BB">
          <w:pPr>
            <w:jc w:val="center"/>
            <w:rPr>
              <w:b w:val="0"/>
              <w:color w:val="FFFFFF" w:themeColor="background1"/>
            </w:rPr>
          </w:pPr>
          <w:r>
            <w:fldChar w:fldCharType="begin"/>
          </w:r>
          <w:r>
            <w:instrText xml:space="preserve"> PAGE   \* MERGEFORMAT </w:instrText>
          </w:r>
          <w:r>
            <w:fldChar w:fldCharType="separate"/>
          </w:r>
          <w:r w:rsidR="006E16F4" w:rsidRPr="006E16F4">
            <w:rPr>
              <w:color w:val="FFFFFF" w:themeColor="background1"/>
            </w:rPr>
            <w:t>26</w:t>
          </w:r>
          <w:r>
            <w:fldChar w:fldCharType="end"/>
          </w:r>
        </w:p>
      </w:tc>
      <w:tc>
        <w:tcPr>
          <w:tcW w:w="3691" w:type="pct"/>
          <w:tcBorders>
            <w:top w:val="none" w:sz="0" w:space="0" w:color="auto"/>
            <w:left w:val="none" w:sz="0" w:space="0" w:color="auto"/>
            <w:bottom w:val="none" w:sz="0" w:space="0" w:color="auto"/>
            <w:right w:val="none" w:sz="0" w:space="0" w:color="auto"/>
          </w:tcBorders>
        </w:tcPr>
        <w:p w:rsidR="00D058A0" w:rsidRPr="001F43BB" w:rsidRDefault="00D058A0" w:rsidP="001A5C6E">
          <w:pPr>
            <w:pStyle w:val="Address01"/>
            <w:spacing w:before="0" w:after="60"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color w:val="656565" w:themeColor="text2" w:themeTint="BF"/>
            </w:rPr>
            <w:t xml:space="preserve">Japanese Software Engineers Club – </w:t>
          </w:r>
          <w:r w:rsidRPr="001F43BB">
            <w:rPr>
              <w:rFonts w:eastAsiaTheme="minorEastAsia" w:hint="eastAsia"/>
              <w:color w:val="656565" w:themeColor="text2" w:themeTint="BF"/>
              <w:lang w:eastAsia="ja-JP"/>
            </w:rPr>
            <w:t>日本のエンジニアクラブ</w:t>
          </w:r>
        </w:p>
        <w:p w:rsidR="00D058A0" w:rsidRPr="001F43BB" w:rsidRDefault="00D058A0" w:rsidP="001A5C6E">
          <w:pPr>
            <w:pStyle w:val="Address01"/>
            <w:spacing w:before="0" w:after="60"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656565" w:themeColor="text2" w:themeTint="BF"/>
              <w:lang w:eastAsia="ja-JP"/>
            </w:rPr>
          </w:pPr>
          <w:r w:rsidRPr="001F43BB">
            <w:rPr>
              <w:rFonts w:eastAsiaTheme="minorEastAsia"/>
              <w:color w:val="656565" w:themeColor="text2" w:themeTint="BF"/>
              <w:lang w:eastAsia="ja-JP"/>
            </w:rPr>
            <w:t>Câu lạc bộ Kỹ sư phần mềm Nhật Bản – Trường Đại học FPT</w:t>
          </w:r>
        </w:p>
        <w:p w:rsidR="00D058A0" w:rsidRDefault="00FC666C" w:rsidP="001A5C6E">
          <w:pPr>
            <w:pStyle w:val="websiteemail"/>
            <w:spacing w:after="60" w:line="240" w:lineRule="auto"/>
            <w:contextualSpacing/>
            <w:jc w:val="left"/>
            <w:cnfStyle w:val="100000000000" w:firstRow="1" w:lastRow="0" w:firstColumn="0" w:lastColumn="0" w:oddVBand="0" w:evenVBand="0" w:oddHBand="0" w:evenHBand="0" w:firstRowFirstColumn="0" w:firstRowLastColumn="0" w:lastRowFirstColumn="0" w:lastRowLastColumn="0"/>
          </w:pPr>
          <w:hyperlink r:id="rId1" w:history="1">
            <w:r w:rsidR="00D058A0" w:rsidRPr="00EB37AD">
              <w:rPr>
                <w:rStyle w:val="Hyperlink"/>
                <w:bCs w:val="0"/>
                <w:i/>
                <w:color w:val="14415C" w:themeColor="accent3" w:themeShade="BF"/>
                <w:u w:color="14415C" w:themeColor="accent3" w:themeShade="BF"/>
              </w:rPr>
              <w:t>www.facebook.com/fu.jsclub</w:t>
            </w:r>
          </w:hyperlink>
          <w:r w:rsidR="00D058A0" w:rsidRPr="00EB37AD">
            <w:rPr>
              <w:color w:val="14415C" w:themeColor="accent3" w:themeShade="BF"/>
            </w:rPr>
            <w:t xml:space="preserve">  </w:t>
          </w:r>
          <w:r w:rsidR="00D058A0" w:rsidRPr="001F43BB">
            <w:rPr>
              <w:color w:val="656565" w:themeColor="text2" w:themeTint="BF"/>
            </w:rPr>
            <w:t xml:space="preserve">|  </w:t>
          </w:r>
          <w:hyperlink r:id="rId2" w:history="1">
            <w:r w:rsidR="00D058A0" w:rsidRPr="00EB37AD">
              <w:rPr>
                <w:rStyle w:val="Hyperlink"/>
                <w:bCs w:val="0"/>
                <w:i/>
                <w:color w:val="14415C" w:themeColor="accent3" w:themeShade="BF"/>
                <w:u w:color="14415C" w:themeColor="accent3" w:themeShade="BF"/>
              </w:rPr>
              <w:t>jsclub.fpt@gmail.com</w:t>
            </w:r>
          </w:hyperlink>
        </w:p>
      </w:tc>
      <w:tc>
        <w:tcPr>
          <w:tcW w:w="868" w:type="pct"/>
          <w:tcBorders>
            <w:top w:val="none" w:sz="0" w:space="0" w:color="auto"/>
            <w:left w:val="none" w:sz="0" w:space="0" w:color="auto"/>
            <w:bottom w:val="none" w:sz="0" w:space="0" w:color="auto"/>
            <w:right w:val="none" w:sz="0" w:space="0" w:color="auto"/>
          </w:tcBorders>
        </w:tcPr>
        <w:p w:rsidR="00D058A0" w:rsidRDefault="00D058A0" w:rsidP="001E2BD9">
          <w:pPr>
            <w:pStyle w:val="Address01"/>
            <w:spacing w:line="240" w:lineRule="auto"/>
            <w:contextualSpacing/>
            <w:jc w:val="left"/>
            <w:cnfStyle w:val="100000000000" w:firstRow="1" w:lastRow="0" w:firstColumn="0" w:lastColumn="0" w:oddVBand="0" w:evenVBand="0" w:oddHBand="0" w:evenHBand="0" w:firstRowFirstColumn="0" w:firstRowLastColumn="0" w:lastRowFirstColumn="0" w:lastRowLastColumn="0"/>
            <w:rPr>
              <w:rFonts w:eastAsiaTheme="minorEastAsia"/>
              <w:color w:val="323232" w:themeColor="text2"/>
              <w:lang w:eastAsia="ja-JP"/>
            </w:rPr>
          </w:pPr>
          <w:r>
            <w:rPr>
              <w:rFonts w:eastAsiaTheme="minorEastAsia"/>
              <w:color w:val="323232" w:themeColor="text2"/>
              <w:lang w:val="en-US"/>
            </w:rPr>
            <w:drawing>
              <wp:anchor distT="0" distB="0" distL="114300" distR="114300" simplePos="0" relativeHeight="251623936" behindDoc="0" locked="0" layoutInCell="1" allowOverlap="1" wp14:anchorId="6C1E93CF" wp14:editId="6C1952C6">
                <wp:simplePos x="0" y="0"/>
                <wp:positionH relativeFrom="column">
                  <wp:posOffset>293517</wp:posOffset>
                </wp:positionH>
                <wp:positionV relativeFrom="paragraph">
                  <wp:posOffset>64770</wp:posOffset>
                </wp:positionV>
                <wp:extent cx="617855" cy="433705"/>
                <wp:effectExtent l="0" t="0" r="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s-flatten.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617855" cy="433705"/>
                        </a:xfrm>
                        <a:prstGeom prst="rect">
                          <a:avLst/>
                        </a:prstGeom>
                      </pic:spPr>
                    </pic:pic>
                  </a:graphicData>
                </a:graphic>
                <wp14:sizeRelH relativeFrom="page">
                  <wp14:pctWidth>0</wp14:pctWidth>
                </wp14:sizeRelH>
                <wp14:sizeRelV relativeFrom="page">
                  <wp14:pctHeight>0</wp14:pctHeight>
                </wp14:sizeRelV>
              </wp:anchor>
            </w:drawing>
          </w:r>
        </w:p>
      </w:tc>
    </w:tr>
  </w:tbl>
  <w:p w:rsidR="00031B40" w:rsidRDefault="00FC66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6"/>
      <w:gridCol w:w="4587"/>
    </w:tblGrid>
    <w:tr w:rsidR="00CF5F51" w:rsidRPr="00CF5F51" w:rsidTr="00CF5F51">
      <w:tc>
        <w:tcPr>
          <w:tcW w:w="4694" w:type="dxa"/>
        </w:tcPr>
        <w:p w:rsidR="00CF5F51" w:rsidRPr="00CF5F51" w:rsidRDefault="00CF5F51">
          <w:pPr>
            <w:pStyle w:val="Footer"/>
            <w:rPr>
              <w:rFonts w:ascii="Arial" w:hAnsi="Arial" w:cs="Arial"/>
              <w:color w:val="A6A6A6" w:themeColor="background1" w:themeShade="A6"/>
              <w:sz w:val="20"/>
            </w:rPr>
          </w:pPr>
        </w:p>
      </w:tc>
      <w:tc>
        <w:tcPr>
          <w:tcW w:w="4695" w:type="dxa"/>
        </w:tcPr>
        <w:p w:rsidR="00CF5F51" w:rsidRPr="00CF5F51" w:rsidRDefault="00CF5F51">
          <w:pPr>
            <w:pStyle w:val="Footer"/>
            <w:rPr>
              <w:rFonts w:ascii="Arial" w:hAnsi="Arial" w:cs="Arial"/>
              <w:color w:val="A6A6A6" w:themeColor="background1" w:themeShade="A6"/>
              <w:sz w:val="20"/>
            </w:rPr>
          </w:pPr>
        </w:p>
      </w:tc>
    </w:tr>
  </w:tbl>
  <w:p w:rsidR="00773CDF" w:rsidRDefault="00CF5F51">
    <w:pPr>
      <w:pStyle w:val="Footer"/>
    </w:pPr>
    <w:r>
      <w:rPr>
        <w:lang w:val="en-US"/>
      </w:rPr>
      <mc:AlternateContent>
        <mc:Choice Requires="wps">
          <w:drawing>
            <wp:anchor distT="0" distB="0" distL="114300" distR="114300" simplePos="0" relativeHeight="251665408" behindDoc="0" locked="0" layoutInCell="0" allowOverlap="1" wp14:anchorId="0D334F14" wp14:editId="046D5B8E">
              <wp:simplePos x="0" y="0"/>
              <wp:positionH relativeFrom="margin">
                <wp:align>center</wp:align>
              </wp:positionH>
              <wp:positionV relativeFrom="margin">
                <wp:posOffset>9471660</wp:posOffset>
              </wp:positionV>
              <wp:extent cx="1086485" cy="295275"/>
              <wp:effectExtent l="0" t="0" r="0" b="0"/>
              <wp:wrapSquare wrapText="bothSides"/>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6928" cy="295275"/>
                      </a:xfrm>
                      <a:prstGeom prst="bracketPair">
                        <a:avLst>
                          <a:gd name="adj" fmla="val 8051"/>
                        </a:avLst>
                      </a:prstGeom>
                      <a:noFill/>
                      <a:ln w="38100">
                        <a:noFill/>
                        <a:round/>
                        <a:headEnd/>
                        <a:tailEnd/>
                      </a:ln>
                      <a:extLst/>
                    </wps:spPr>
                    <wps:txbx>
                      <w:txbxContent>
                        <w:p w:rsidR="00CF5F51" w:rsidRPr="00EB37AD" w:rsidRDefault="00CF5F51" w:rsidP="00EB37AD">
                          <w:pPr>
                            <w:spacing w:after="0"/>
                            <w:jc w:val="center"/>
                            <w:rPr>
                              <w:rFonts w:ascii="Arial" w:hAnsi="Arial" w:cs="Arial"/>
                              <w:b/>
                              <w:iCs/>
                              <w:color w:val="FFFFFF" w:themeColor="background1"/>
                              <w:sz w:val="21"/>
                            </w:rPr>
                          </w:pPr>
                          <w:r w:rsidRPr="00EB37AD">
                            <w:rPr>
                              <w:rFonts w:ascii="Arial" w:hAnsi="Arial" w:cs="Arial"/>
                              <w:b/>
                              <w:iCs/>
                              <w:color w:val="FFFFFF" w:themeColor="background1"/>
                              <w:sz w:val="21"/>
                            </w:rPr>
                            <w:t>Internal Use</w:t>
                          </w:r>
                        </w:p>
                      </w:txbxContent>
                    </wps:txbx>
                    <wps:bodyPr rot="0" vert="horz" wrap="square" lIns="45720" tIns="45720" rIns="4572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334F14"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28" type="#_x0000_t185" style="position:absolute;margin-left:0;margin-top:745.8pt;width:85.55pt;height:23.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" o:allowincell="f" adj="1739" stroked="f" strokeweight="3pt">
              <v:textbox inset="3.6pt,,3.6pt">
                <w:txbxContent>
                  <w:p w:rsidR="00CF5F51" w:rsidRPr="00EB37AD" w:rsidRDefault="00CF5F51" w:rsidP="00EB37AD">
                    <w:pPr>
                      <w:spacing w:after="0"/>
                      <w:jc w:val="center"/>
                      <w:rPr>
                        <w:rFonts w:ascii="Arial" w:hAnsi="Arial" w:cs="Arial"/>
                        <w:b/>
                        <w:iCs/>
                        <w:color w:val="FFFFFF" w:themeColor="background1"/>
                        <w:sz w:val="21"/>
                      </w:rPr>
                    </w:pPr>
                    <w:r w:rsidRPr="00EB37AD">
                      <w:rPr>
                        <w:rFonts w:ascii="Arial" w:hAnsi="Arial" w:cs="Arial"/>
                        <w:b/>
                        <w:iCs/>
                        <w:color w:val="FFFFFF" w:themeColor="background1"/>
                        <w:sz w:val="21"/>
                      </w:rPr>
                      <w:t>Internal Use</w:t>
                    </w:r>
                  </w:p>
                </w:txbxContent>
              </v:textbox>
              <w10:wrap type="square" anchorx="margin" anchory="margin"/>
            </v:shape>
          </w:pict>
        </mc:Fallback>
      </mc:AlternateContent>
    </w:r>
    <w:r w:rsidR="00773CDF">
      <w:rPr>
        <w:lang w:val="en-US"/>
      </w:rPr>
      <mc:AlternateContent>
        <mc:Choice Requires="wps">
          <w:drawing>
            <wp:anchor distT="0" distB="0" distL="114300" distR="114300" simplePos="0" relativeHeight="251659263" behindDoc="1" locked="0" layoutInCell="1" allowOverlap="1" wp14:anchorId="749E3A3B" wp14:editId="752CEAAF">
              <wp:simplePos x="0" y="0"/>
              <wp:positionH relativeFrom="column">
                <wp:posOffset>-904875</wp:posOffset>
              </wp:positionH>
              <wp:positionV relativeFrom="paragraph">
                <wp:posOffset>325120</wp:posOffset>
              </wp:positionV>
              <wp:extent cx="7549515" cy="292637"/>
              <wp:effectExtent l="0" t="0" r="13335" b="12700"/>
              <wp:wrapNone/>
              <wp:docPr id="19" name="Rectangle 19"/>
              <wp:cNvGraphicFramePr/>
              <a:graphic xmlns:a="http://schemas.openxmlformats.org/drawingml/2006/main">
                <a:graphicData uri="http://schemas.microsoft.com/office/word/2010/wordprocessingShape">
                  <wps:wsp>
                    <wps:cNvSpPr/>
                    <wps:spPr>
                      <a:xfrm>
                        <a:off x="0" y="0"/>
                        <a:ext cx="7549515" cy="292637"/>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DAE74" id="Rectangle 19" o:spid="_x0000_s1026" style="position:absolute;margin-left:-71.25pt;margin-top:25.6pt;width:594.45pt;height:23.05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" fillcolor="#9f2936 [3205]" strokecolor="#9f2936 [3205]"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66C" w:rsidRDefault="00FC666C" w:rsidP="00C2335E">
      <w:pPr>
        <w:spacing w:after="0" w:line="240" w:lineRule="auto"/>
      </w:pPr>
      <w:r>
        <w:separator/>
      </w:r>
    </w:p>
  </w:footnote>
  <w:footnote w:type="continuationSeparator" w:id="0">
    <w:p w:rsidR="00FC666C" w:rsidRDefault="00FC666C" w:rsidP="00C233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top w:val="none" w:sz="0" w:space="0" w:color="auto"/>
      </w:tblBorders>
      <w:tblLook w:val="04A0" w:firstRow="1" w:lastRow="0" w:firstColumn="1" w:lastColumn="0" w:noHBand="0" w:noVBand="1"/>
    </w:tblPr>
    <w:tblGrid>
      <w:gridCol w:w="1872"/>
      <w:gridCol w:w="7517"/>
    </w:tblGrid>
    <w:tr w:rsidR="00D3729B" w:rsidTr="00D3729B">
      <w:trPr>
        <w:cnfStyle w:val="100000000000" w:firstRow="1" w:lastRow="0" w:firstColumn="0" w:lastColumn="0" w:oddVBand="0" w:evenVBand="0" w:oddHBand="0" w:evenHBand="0" w:firstRowFirstColumn="0" w:firstRowLastColumn="0" w:lastRowFirstColumn="0" w:lastRowLastColumn="0"/>
      </w:trPr>
      <w:sdt>
        <w:sdtPr>
          <w:rPr>
            <w:color w:val="FFFFFF" w:themeColor="background1"/>
          </w:rPr>
          <w:alias w:val="Date"/>
          <w:id w:val="-920719894"/>
          <w:dataBinding w:prefixMappings="xmlns:ns0='http://schemas.microsoft.com/office/2006/coverPageProps'" w:xpath="/ns0:CoverPageProperties[1]/ns0:PublishDate[1]" w:storeItemID="{55AF091B-3C7A-41E3-B477-F2FDAA23CFDA}"/>
          <w:date w:fullDate="2016-01-24T00:00:00Z">
            <w:dateFormat w:val="MMMM d, yyyy"/>
            <w:lid w:val="en-US"/>
            <w:storeMappedDataAs w:val="dateTime"/>
            <w:calendar w:val="gregorian"/>
          </w:date>
        </w:sdtPr>
        <w:sdtEndPr/>
        <w:sdtContent>
          <w:tc>
            <w:tcPr>
              <w:cnfStyle w:val="001000000000" w:firstRow="0" w:lastRow="0" w:firstColumn="1" w:lastColumn="0" w:oddVBand="0" w:evenVBand="0" w:oddHBand="0" w:evenHBand="0" w:firstRowFirstColumn="0" w:firstRowLastColumn="0" w:lastRowFirstColumn="0" w:lastRowLastColumn="0"/>
              <w:tcW w:w="997" w:type="pct"/>
              <w:tcBorders>
                <w:top w:val="none" w:sz="0" w:space="0" w:color="auto"/>
                <w:left w:val="none" w:sz="0" w:space="0" w:color="auto"/>
                <w:bottom w:val="none" w:sz="0" w:space="0" w:color="auto"/>
                <w:right w:val="none" w:sz="0" w:space="0" w:color="auto"/>
              </w:tcBorders>
              <w:shd w:val="clear" w:color="auto" w:fill="9F2936" w:themeFill="accent2"/>
            </w:tcPr>
            <w:p w:rsidR="00D3729B" w:rsidRDefault="00D3729B" w:rsidP="00D3729B">
              <w:pPr>
                <w:pStyle w:val="Header"/>
                <w:rPr>
                  <w:b w:val="0"/>
                  <w:bCs w:val="0"/>
                  <w:caps/>
                </w:rPr>
              </w:pPr>
              <w:r>
                <w:rPr>
                  <w:color w:val="FFFFFF" w:themeColor="background1"/>
                </w:rPr>
                <w:t>January 24, 2016</w:t>
              </w:r>
            </w:p>
          </w:tc>
        </w:sdtContent>
      </w:sdt>
      <w:tc>
        <w:tcPr>
          <w:tcW w:w="4003" w:type="pct"/>
          <w:tcBorders>
            <w:top w:val="none" w:sz="0" w:space="0" w:color="auto"/>
            <w:left w:val="none" w:sz="0" w:space="0" w:color="auto"/>
            <w:bottom w:val="none" w:sz="0" w:space="0" w:color="auto"/>
            <w:right w:val="none" w:sz="0" w:space="0" w:color="auto"/>
          </w:tcBorders>
          <w:vAlign w:val="center"/>
        </w:tcPr>
        <w:p w:rsidR="00D3729B" w:rsidRDefault="00FC666C" w:rsidP="00D3729B">
          <w:pPr>
            <w:pStyle w:val="Header"/>
            <w:cnfStyle w:val="100000000000" w:firstRow="1" w:lastRow="0" w:firstColumn="0" w:lastColumn="0" w:oddVBand="0" w:evenVBand="0" w:oddHBand="0" w:evenHBand="0" w:firstRowFirstColumn="0" w:firstRowLastColumn="0" w:lastRowFirstColumn="0" w:lastRowLastColumn="0"/>
            <w:rPr>
              <w:color w:val="FFFFFF" w:themeColor="background1"/>
            </w:rPr>
          </w:pPr>
          <w:sdt>
            <w:sdtPr>
              <w:rPr>
                <w:caps/>
                <w:color w:val="404040" w:themeColor="text1" w:themeTint="BF"/>
              </w:rPr>
              <w:alias w:val="Title"/>
              <w:id w:val="882752494"/>
              <w:dataBinding w:prefixMappings="xmlns:ns0='http://schemas.openxmlformats.org/package/2006/metadata/core-properties' xmlns:ns1='http://purl.org/dc/elements/1.1/'" w:xpath="/ns0:coreProperties[1]/ns1:title[1]" w:storeItemID="{6C3C8BC8-F283-45AE-878A-BAB7291924A1}"/>
              <w:text/>
            </w:sdtPr>
            <w:sdtEndPr/>
            <w:sdtContent>
              <w:r w:rsidR="006F69BF">
                <w:rPr>
                  <w:caps/>
                  <w:color w:val="404040" w:themeColor="text1" w:themeTint="BF"/>
                </w:rPr>
                <w:t>Github</w:t>
              </w:r>
            </w:sdtContent>
          </w:sdt>
        </w:p>
      </w:tc>
    </w:tr>
  </w:tbl>
  <w:p w:rsidR="00D3729B" w:rsidRDefault="00D372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LightShading-Accent2"/>
      <w:tblW w:w="5000" w:type="pct"/>
      <w:tblBorders>
        <w:top w:val="none" w:sz="0" w:space="0" w:color="auto"/>
      </w:tblBorders>
      <w:tblLook w:val="04A0" w:firstRow="1" w:lastRow="0" w:firstColumn="1" w:lastColumn="0" w:noHBand="0" w:noVBand="1"/>
    </w:tblPr>
    <w:tblGrid>
      <w:gridCol w:w="7316"/>
      <w:gridCol w:w="1857"/>
    </w:tblGrid>
    <w:tr w:rsidR="00D3729B" w:rsidTr="00B432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8" w:type="pct"/>
          <w:tcBorders>
            <w:top w:val="none" w:sz="0" w:space="0" w:color="auto"/>
            <w:left w:val="none" w:sz="0" w:space="0" w:color="auto"/>
            <w:bottom w:val="none" w:sz="0" w:space="0" w:color="auto"/>
            <w:right w:val="none" w:sz="0" w:space="0" w:color="auto"/>
          </w:tcBorders>
          <w:vAlign w:val="center"/>
        </w:tcPr>
        <w:p w:rsidR="00D3729B" w:rsidRPr="00B43283" w:rsidRDefault="00FC666C" w:rsidP="00B43283">
          <w:pPr>
            <w:pStyle w:val="Header"/>
            <w:jc w:val="right"/>
            <w:rPr>
              <w:rFonts w:ascii="Arial" w:hAnsi="Arial" w:cs="Arial"/>
              <w:color w:val="FFFFFF" w:themeColor="background1"/>
              <w:sz w:val="22"/>
            </w:rPr>
          </w:pPr>
          <w:sdt>
            <w:sdtPr>
              <w:rPr>
                <w:rFonts w:ascii="Arial" w:hAnsi="Arial" w:cs="Arial"/>
                <w:caps/>
                <w:color w:val="404040" w:themeColor="text1" w:themeTint="BF"/>
                <w:sz w:val="22"/>
              </w:rPr>
              <w:alias w:val="Title"/>
              <w:id w:val="184952509"/>
              <w:dataBinding w:prefixMappings="xmlns:ns0='http://schemas.openxmlformats.org/package/2006/metadata/core-properties' xmlns:ns1='http://purl.org/dc/elements/1.1/'" w:xpath="/ns0:coreProperties[1]/ns1:title[1]" w:storeItemID="{6C3C8BC8-F283-45AE-878A-BAB7291924A1}"/>
              <w:text/>
            </w:sdtPr>
            <w:sdtEndPr/>
            <w:sdtContent>
              <w:r w:rsidR="006F69BF">
                <w:rPr>
                  <w:rFonts w:ascii="Arial" w:hAnsi="Arial" w:cs="Arial"/>
                  <w:caps/>
                  <w:color w:val="404040" w:themeColor="text1" w:themeTint="BF"/>
                  <w:sz w:val="22"/>
                </w:rPr>
                <w:t>Github</w:t>
              </w:r>
            </w:sdtContent>
          </w:sdt>
        </w:p>
      </w:tc>
      <w:sdt>
        <w:sdtPr>
          <w:rPr>
            <w:rFonts w:ascii="Arial" w:hAnsi="Arial" w:cs="Arial"/>
            <w:color w:val="FFFFFF" w:themeColor="background1"/>
            <w:sz w:val="20"/>
          </w:rPr>
          <w:alias w:val="Date"/>
          <w:id w:val="-2140405151"/>
          <w:dataBinding w:prefixMappings="xmlns:ns0='http://schemas.microsoft.com/office/2006/coverPageProps'" w:xpath="/ns0:CoverPageProperties[1]/ns0:PublishDate[1]" w:storeItemID="{55AF091B-3C7A-41E3-B477-F2FDAA23CFDA}"/>
          <w:date w:fullDate="2016-01-24T00:00:00Z">
            <w:dateFormat w:val="MMMM d, yyyy"/>
            <w:lid w:val="en-US"/>
            <w:storeMappedDataAs w:val="dateTime"/>
            <w:calendar w:val="gregorian"/>
          </w:date>
        </w:sdtPr>
        <w:sdtEndPr/>
        <w:sdtContent>
          <w:tc>
            <w:tcPr>
              <w:tcW w:w="1012" w:type="pct"/>
              <w:tcBorders>
                <w:top w:val="none" w:sz="0" w:space="0" w:color="auto"/>
                <w:left w:val="none" w:sz="0" w:space="0" w:color="auto"/>
                <w:bottom w:val="none" w:sz="0" w:space="0" w:color="auto"/>
                <w:right w:val="none" w:sz="0" w:space="0" w:color="auto"/>
              </w:tcBorders>
              <w:shd w:val="clear" w:color="auto" w:fill="9F2936" w:themeFill="accent2"/>
              <w:vAlign w:val="center"/>
            </w:tcPr>
            <w:p w:rsidR="00D3729B" w:rsidRPr="00B43283" w:rsidRDefault="00DF5034" w:rsidP="00B43283">
              <w:pPr>
                <w:pStyle w:val="Header"/>
                <w:cnfStyle w:val="100000000000" w:firstRow="1" w:lastRow="0" w:firstColumn="0" w:lastColumn="0" w:oddVBand="0" w:evenVBand="0" w:oddHBand="0" w:evenHBand="0" w:firstRowFirstColumn="0" w:firstRowLastColumn="0" w:lastRowFirstColumn="0" w:lastRowLastColumn="0"/>
                <w:rPr>
                  <w:rFonts w:ascii="Arial" w:hAnsi="Arial" w:cs="Arial"/>
                  <w:b w:val="0"/>
                  <w:color w:val="14415C" w:themeColor="accent3" w:themeShade="BF"/>
                </w:rPr>
              </w:pPr>
              <w:r w:rsidRPr="00B43283">
                <w:rPr>
                  <w:rFonts w:ascii="Arial" w:hAnsi="Arial" w:cs="Arial"/>
                  <w:b w:val="0"/>
                  <w:color w:val="FFFFFF" w:themeColor="background1"/>
                  <w:sz w:val="20"/>
                </w:rPr>
                <w:t>January 24, 2016</w:t>
              </w:r>
            </w:p>
          </w:tc>
        </w:sdtContent>
      </w:sdt>
    </w:tr>
  </w:tbl>
  <w:p w:rsidR="00D3729B" w:rsidRDefault="00D372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8A0" w:rsidRDefault="000014AC">
    <w:pPr>
      <w:pStyle w:val="Header"/>
    </w:pPr>
    <w:r>
      <w:rPr>
        <w:lang w:val="en-US"/>
      </w:rPr>
      <w:drawing>
        <wp:anchor distT="0" distB="0" distL="114300" distR="114300" simplePos="0" relativeHeight="251677184" behindDoc="0" locked="0" layoutInCell="1" allowOverlap="1" wp14:anchorId="28700B0D" wp14:editId="6D64B754">
          <wp:simplePos x="0" y="0"/>
          <wp:positionH relativeFrom="column">
            <wp:posOffset>-220089</wp:posOffset>
          </wp:positionH>
          <wp:positionV relativeFrom="paragraph">
            <wp:posOffset>-369191</wp:posOffset>
          </wp:positionV>
          <wp:extent cx="516255" cy="516255"/>
          <wp:effectExtent l="0" t="0" r="0" b="0"/>
          <wp:wrapThrough wrapText="bothSides">
            <wp:wrapPolygon edited="0">
              <wp:start x="6376" y="0"/>
              <wp:lineTo x="0" y="3188"/>
              <wp:lineTo x="0" y="18332"/>
              <wp:lineTo x="6376" y="20723"/>
              <wp:lineTo x="14347" y="20723"/>
              <wp:lineTo x="20723" y="18332"/>
              <wp:lineTo x="20723" y="3188"/>
              <wp:lineTo x="14347" y="0"/>
              <wp:lineTo x="6376"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Js-AD_bode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16255" cy="516255"/>
                  </a:xfrm>
                  <a:prstGeom prst="rect">
                    <a:avLst/>
                  </a:prstGeom>
                </pic:spPr>
              </pic:pic>
            </a:graphicData>
          </a:graphic>
          <wp14:sizeRelH relativeFrom="margin">
            <wp14:pctWidth>0</wp14:pctWidth>
          </wp14:sizeRelH>
          <wp14:sizeRelV relativeFrom="margin">
            <wp14:pctHeight>0</wp14:pctHeight>
          </wp14:sizeRelV>
        </wp:anchor>
      </w:drawing>
    </w:r>
    <w:r w:rsidR="001A5C6E">
      <w:rPr>
        <w:lang w:val="en-US"/>
      </w:rPr>
      <mc:AlternateContent>
        <mc:Choice Requires="wps">
          <w:drawing>
            <wp:anchor distT="0" distB="0" distL="114300" distR="114300" simplePos="0" relativeHeight="251676160" behindDoc="0" locked="0" layoutInCell="1" allowOverlap="1" wp14:anchorId="58640F70" wp14:editId="11B12B55">
              <wp:simplePos x="0" y="0"/>
              <wp:positionH relativeFrom="margin">
                <wp:posOffset>257677</wp:posOffset>
              </wp:positionH>
              <wp:positionV relativeFrom="paragraph">
                <wp:posOffset>-361210</wp:posOffset>
              </wp:positionV>
              <wp:extent cx="3410768" cy="533446"/>
              <wp:effectExtent l="0" t="0" r="0" b="0"/>
              <wp:wrapNone/>
              <wp:docPr id="5" name="Text Box 5"/>
              <wp:cNvGraphicFramePr/>
              <a:graphic xmlns:a="http://schemas.openxmlformats.org/drawingml/2006/main">
                <a:graphicData uri="http://schemas.microsoft.com/office/word/2010/wordprocessingShape">
                  <wps:wsp>
                    <wps:cNvSpPr txBox="1"/>
                    <wps:spPr>
                      <a:xfrm>
                        <a:off x="0" y="0"/>
                        <a:ext cx="3410768" cy="533446"/>
                      </a:xfrm>
                      <a:prstGeom prst="rect">
                        <a:avLst/>
                      </a:prstGeom>
                      <a:noFill/>
                      <a:ln w="6350">
                        <a:noFill/>
                      </a:ln>
                    </wps:spPr>
                    <wps:txbx>
                      <w:txbxContent>
                        <w:p w:rsidR="00987DBC" w:rsidRPr="00BC600F" w:rsidRDefault="00987DBC" w:rsidP="001A5C6E">
                          <w:pPr>
                            <w:spacing w:after="0"/>
                            <w:rPr>
                              <w:rFonts w:ascii="Helvetica" w:hAnsi="Helvetica" w:cs="Arial"/>
                              <w:b/>
                              <w:color w:val="FFFFFF" w:themeColor="background1"/>
                              <w:sz w:val="28"/>
                            </w:rPr>
                          </w:pPr>
                          <w:r w:rsidRPr="00BC600F">
                            <w:rPr>
                              <w:rFonts w:ascii="Helvetica" w:hAnsi="Helvetica" w:cs="Arial"/>
                              <w:b/>
                              <w:color w:val="FFFFFF" w:themeColor="background1"/>
                              <w:sz w:val="28"/>
                            </w:rPr>
                            <w:t xml:space="preserve">Câu lạc bộ Kỹ sư </w:t>
                          </w:r>
                          <w:r w:rsidR="001A5C6E" w:rsidRPr="00BC600F">
                            <w:rPr>
                              <w:rFonts w:ascii="Helvetica" w:hAnsi="Helvetica" w:cs="Arial"/>
                              <w:b/>
                              <w:color w:val="FFFFFF" w:themeColor="background1"/>
                              <w:sz w:val="28"/>
                            </w:rPr>
                            <w:t xml:space="preserve">phần mềm </w:t>
                          </w:r>
                          <w:r w:rsidRPr="00BC600F">
                            <w:rPr>
                              <w:rFonts w:ascii="Helvetica" w:hAnsi="Helvetica" w:cs="Arial"/>
                              <w:b/>
                              <w:color w:val="FFFFFF" w:themeColor="background1"/>
                              <w:sz w:val="28"/>
                            </w:rPr>
                            <w:t>Nhật Bản</w:t>
                          </w:r>
                        </w:p>
                        <w:p w:rsidR="00987DBC" w:rsidRPr="00BC600F" w:rsidRDefault="00987DBC" w:rsidP="001A5C6E">
                          <w:pPr>
                            <w:spacing w:after="0"/>
                            <w:rPr>
                              <w:rFonts w:ascii="Helvetica" w:hAnsi="Helvetica" w:cs="Arial"/>
                              <w:color w:val="FFFFFF" w:themeColor="background1"/>
                              <w:sz w:val="21"/>
                            </w:rPr>
                          </w:pPr>
                          <w:r w:rsidRPr="00BC600F">
                            <w:rPr>
                              <w:rFonts w:ascii="Helvetica" w:hAnsi="Helvetica" w:cs="Arial"/>
                              <w:color w:val="FFFFFF" w:themeColor="background1"/>
                              <w:sz w:val="21"/>
                            </w:rPr>
                            <w:t>Japanese Software Engineers Club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640F70" id="_x0000_t202" coordsize="21600,21600" o:spt="202" path="m,l,21600r21600,l21600,xe">
              <v:stroke joinstyle="miter"/>
              <v:path gradientshapeok="t" o:connecttype="rect"/>
            </v:shapetype>
            <v:shape id="Text Box 5" o:spid="_x0000_s1027" type="#_x0000_t202" style="position:absolute;margin-left:20.3pt;margin-top:-28.45pt;width:268.55pt;height:4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" filled="f" stroked="f" strokeweight=".5pt">
              <v:textbox>
                <w:txbxContent>
                  <w:p w:rsidR="00987DBC" w:rsidRPr="00BC600F" w:rsidRDefault="00987DBC" w:rsidP="001A5C6E">
                    <w:pPr>
                      <w:spacing w:after="0"/>
                      <w:rPr>
                        <w:rFonts w:ascii="Helvetica" w:hAnsi="Helvetica" w:cs="Arial"/>
                        <w:b/>
                        <w:color w:val="FFFFFF" w:themeColor="background1"/>
                        <w:sz w:val="28"/>
                      </w:rPr>
                    </w:pPr>
                    <w:r w:rsidRPr="00BC600F">
                      <w:rPr>
                        <w:rFonts w:ascii="Helvetica" w:hAnsi="Helvetica" w:cs="Arial"/>
                        <w:b/>
                        <w:color w:val="FFFFFF" w:themeColor="background1"/>
                        <w:sz w:val="28"/>
                      </w:rPr>
                      <w:t xml:space="preserve">Câu lạc bộ Kỹ sư </w:t>
                    </w:r>
                    <w:r w:rsidR="001A5C6E" w:rsidRPr="00BC600F">
                      <w:rPr>
                        <w:rFonts w:ascii="Helvetica" w:hAnsi="Helvetica" w:cs="Arial"/>
                        <w:b/>
                        <w:color w:val="FFFFFF" w:themeColor="background1"/>
                        <w:sz w:val="28"/>
                      </w:rPr>
                      <w:t xml:space="preserve">phần mềm </w:t>
                    </w:r>
                    <w:r w:rsidRPr="00BC600F">
                      <w:rPr>
                        <w:rFonts w:ascii="Helvetica" w:hAnsi="Helvetica" w:cs="Arial"/>
                        <w:b/>
                        <w:color w:val="FFFFFF" w:themeColor="background1"/>
                        <w:sz w:val="28"/>
                      </w:rPr>
                      <w:t>Nhật Bản</w:t>
                    </w:r>
                  </w:p>
                  <w:p w:rsidR="00987DBC" w:rsidRPr="00BC600F" w:rsidRDefault="00987DBC" w:rsidP="001A5C6E">
                    <w:pPr>
                      <w:spacing w:after="0"/>
                      <w:rPr>
                        <w:rFonts w:ascii="Helvetica" w:hAnsi="Helvetica" w:cs="Arial"/>
                        <w:color w:val="FFFFFF" w:themeColor="background1"/>
                        <w:sz w:val="21"/>
                      </w:rPr>
                    </w:pPr>
                    <w:r w:rsidRPr="00BC600F">
                      <w:rPr>
                        <w:rFonts w:ascii="Helvetica" w:hAnsi="Helvetica" w:cs="Arial"/>
                        <w:color w:val="FFFFFF" w:themeColor="background1"/>
                        <w:sz w:val="21"/>
                      </w:rPr>
                      <w:t>Japanese Software Engineers Club</w:t>
                    </w:r>
                  </w:p>
                </w:txbxContent>
              </v:textbox>
              <w10:wrap anchorx="margin"/>
            </v:shape>
          </w:pict>
        </mc:Fallback>
      </mc:AlternateContent>
    </w:r>
    <w:r w:rsidR="001A5C6E">
      <w:rPr>
        <w:lang w:val="en-US"/>
      </w:rPr>
      <w:drawing>
        <wp:anchor distT="0" distB="0" distL="114300" distR="114300" simplePos="0" relativeHeight="251648512" behindDoc="0" locked="0" layoutInCell="1" allowOverlap="1" wp14:anchorId="54D82814" wp14:editId="03867D0F">
          <wp:simplePos x="0" y="0"/>
          <wp:positionH relativeFrom="column">
            <wp:posOffset>-244292</wp:posOffset>
          </wp:positionH>
          <wp:positionV relativeFrom="paragraph">
            <wp:posOffset>-350944</wp:posOffset>
          </wp:positionV>
          <wp:extent cx="485775" cy="485775"/>
          <wp:effectExtent l="0" t="0" r="9525" b="9525"/>
          <wp:wrapThrough wrapText="bothSides">
            <wp:wrapPolygon edited="0">
              <wp:start x="5929" y="0"/>
              <wp:lineTo x="0" y="4235"/>
              <wp:lineTo x="0" y="16941"/>
              <wp:lineTo x="5929" y="21176"/>
              <wp:lineTo x="15247" y="21176"/>
              <wp:lineTo x="21176" y="16941"/>
              <wp:lineTo x="21176" y="4235"/>
              <wp:lineTo x="15247" y="0"/>
              <wp:lineTo x="5929"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s-AD_bodered.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margin">
            <wp14:pctWidth>0</wp14:pctWidth>
          </wp14:sizeRelH>
          <wp14:sizeRelV relativeFrom="margin">
            <wp14:pctHeight>0</wp14:pctHeight>
          </wp14:sizeRelV>
        </wp:anchor>
      </w:drawing>
    </w:r>
    <w:r w:rsidR="00D058A0">
      <w:rPr>
        <w:lang w:val="en-US"/>
      </w:rPr>
      <mc:AlternateContent>
        <mc:Choice Requires="wps">
          <w:drawing>
            <wp:anchor distT="0" distB="0" distL="114300" distR="114300" simplePos="0" relativeHeight="251663360" behindDoc="0" locked="0" layoutInCell="1" allowOverlap="1" wp14:anchorId="3234238A" wp14:editId="1544347C">
              <wp:simplePos x="0" y="0"/>
              <wp:positionH relativeFrom="column">
                <wp:posOffset>-1078302</wp:posOffset>
              </wp:positionH>
              <wp:positionV relativeFrom="paragraph">
                <wp:posOffset>-457200</wp:posOffset>
              </wp:positionV>
              <wp:extent cx="7850038" cy="703385"/>
              <wp:effectExtent l="0" t="0" r="17780" b="20955"/>
              <wp:wrapNone/>
              <wp:docPr id="17" name="Rectangle 17"/>
              <wp:cNvGraphicFramePr/>
              <a:graphic xmlns:a="http://schemas.openxmlformats.org/drawingml/2006/main">
                <a:graphicData uri="http://schemas.microsoft.com/office/word/2010/wordprocessingShape">
                  <wps:wsp>
                    <wps:cNvSpPr/>
                    <wps:spPr>
                      <a:xfrm>
                        <a:off x="0" y="0"/>
                        <a:ext cx="7850038" cy="70338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5CA19" id="Rectangle 17" o:spid="_x0000_s1026" style="position:absolute;margin-left:-84.9pt;margin-top:-36pt;width:618.1pt;height:5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" fillcolor="#9f2936 [3205]" strokecolor="#9f2936 [3205]"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A0A79"/>
    <w:multiLevelType w:val="hybridMultilevel"/>
    <w:tmpl w:val="91085B3A"/>
    <w:lvl w:ilvl="0" w:tplc="55B6984C">
      <w:start w:val="1"/>
      <w:numFmt w:val="decimal"/>
      <w:lvlText w:val="%1."/>
      <w:lvlJc w:val="left"/>
      <w:pPr>
        <w:ind w:left="720" w:hanging="360"/>
      </w:pPr>
      <w:rPr>
        <w:rStyle w:val="Strong"/>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1448A5"/>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15:restartNumberingAfterBreak="0">
    <w:nsid w:val="517E2442"/>
    <w:multiLevelType w:val="hybridMultilevel"/>
    <w:tmpl w:val="66740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FE5B04"/>
    <w:multiLevelType w:val="hybridMultilevel"/>
    <w:tmpl w:val="71540238"/>
    <w:lvl w:ilvl="0" w:tplc="82E626EC">
      <w:start w:val="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1"/>
    <w:lvlOverride w:ilvl="0">
      <w:startOverride w:val="1"/>
    </w:lvlOverride>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9BF"/>
    <w:rsid w:val="000014AC"/>
    <w:rsid w:val="00070337"/>
    <w:rsid w:val="000772BB"/>
    <w:rsid w:val="001115B9"/>
    <w:rsid w:val="001A5C6E"/>
    <w:rsid w:val="001F4155"/>
    <w:rsid w:val="001F43BB"/>
    <w:rsid w:val="00203D0D"/>
    <w:rsid w:val="002E37F3"/>
    <w:rsid w:val="003B7DB6"/>
    <w:rsid w:val="00553BA6"/>
    <w:rsid w:val="00562DCE"/>
    <w:rsid w:val="005A3EEF"/>
    <w:rsid w:val="006C5325"/>
    <w:rsid w:val="006E16F4"/>
    <w:rsid w:val="006F1EAF"/>
    <w:rsid w:val="006F69BF"/>
    <w:rsid w:val="00757965"/>
    <w:rsid w:val="00773CDF"/>
    <w:rsid w:val="007C6A3E"/>
    <w:rsid w:val="0088782A"/>
    <w:rsid w:val="00890C9D"/>
    <w:rsid w:val="00987DBC"/>
    <w:rsid w:val="00B43283"/>
    <w:rsid w:val="00BC600F"/>
    <w:rsid w:val="00C2335E"/>
    <w:rsid w:val="00CC4A50"/>
    <w:rsid w:val="00CE073C"/>
    <w:rsid w:val="00CF5F51"/>
    <w:rsid w:val="00D01D75"/>
    <w:rsid w:val="00D058A0"/>
    <w:rsid w:val="00D3729B"/>
    <w:rsid w:val="00DF5034"/>
    <w:rsid w:val="00E21480"/>
    <w:rsid w:val="00EB37AD"/>
    <w:rsid w:val="00ED053E"/>
    <w:rsid w:val="00FC1B7D"/>
    <w:rsid w:val="00FC666C"/>
    <w:rsid w:val="00FD3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C591CC4-7229-4096-A43C-4487E6730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F69BF"/>
    <w:rPr>
      <w:noProof/>
      <w:sz w:val="32"/>
      <w:lang w:val="vi-VN"/>
    </w:rPr>
  </w:style>
  <w:style w:type="paragraph" w:styleId="Heading1">
    <w:name w:val="heading 1"/>
    <w:basedOn w:val="Normal"/>
    <w:next w:val="Normal"/>
    <w:link w:val="Heading1Char"/>
    <w:uiPriority w:val="9"/>
    <w:qFormat/>
    <w:rsid w:val="006F69BF"/>
    <w:pPr>
      <w:keepNext/>
      <w:keepLines/>
      <w:spacing w:before="480" w:after="0"/>
      <w:outlineLvl w:val="0"/>
    </w:pPr>
    <w:rPr>
      <w:rFonts w:asciiTheme="majorHAnsi" w:eastAsiaTheme="majorEastAsia" w:hAnsiTheme="majorHAnsi" w:cstheme="majorBidi"/>
      <w:b/>
      <w:bCs/>
      <w:color w:val="B35E06" w:themeColor="accent1" w:themeShade="BF"/>
      <w:sz w:val="44"/>
      <w:szCs w:val="28"/>
    </w:rPr>
  </w:style>
  <w:style w:type="paragraph" w:styleId="Heading2">
    <w:name w:val="heading 2"/>
    <w:basedOn w:val="Normal"/>
    <w:next w:val="Normal"/>
    <w:link w:val="Heading2Char"/>
    <w:uiPriority w:val="9"/>
    <w:unhideWhenUsed/>
    <w:qFormat/>
    <w:rsid w:val="006F69BF"/>
    <w:pPr>
      <w:keepNext/>
      <w:keepLines/>
      <w:spacing w:before="40" w:after="0" w:line="360" w:lineRule="auto"/>
      <w:ind w:left="720"/>
      <w:outlineLvl w:val="1"/>
    </w:pPr>
    <w:rPr>
      <w:rFonts w:eastAsiaTheme="majorEastAsia" w:cstheme="majorBidi"/>
      <w:color w:val="F07F09" w:themeColor="accent1"/>
      <w:sz w:val="40"/>
      <w:szCs w:val="26"/>
    </w:rPr>
  </w:style>
  <w:style w:type="paragraph" w:styleId="Heading3">
    <w:name w:val="heading 3"/>
    <w:basedOn w:val="Normal"/>
    <w:next w:val="Normal"/>
    <w:link w:val="Heading3Char"/>
    <w:uiPriority w:val="9"/>
    <w:unhideWhenUsed/>
    <w:qFormat/>
    <w:rsid w:val="006F69BF"/>
    <w:pPr>
      <w:keepNext/>
      <w:keepLines/>
      <w:spacing w:before="40" w:after="0" w:line="360" w:lineRule="auto"/>
      <w:ind w:left="1440"/>
      <w:outlineLvl w:val="2"/>
    </w:pPr>
    <w:rPr>
      <w:rFonts w:asciiTheme="majorHAnsi" w:eastAsiaTheme="majorEastAsia" w:hAnsiTheme="majorHAnsi" w:cstheme="majorBidi"/>
      <w:color w:val="773F04" w:themeColor="accent1" w:themeShade="7F"/>
      <w:szCs w:val="24"/>
    </w:rPr>
  </w:style>
  <w:style w:type="paragraph" w:styleId="Heading4">
    <w:name w:val="heading 4"/>
    <w:basedOn w:val="Normal"/>
    <w:next w:val="Normal"/>
    <w:link w:val="Heading4Char"/>
    <w:uiPriority w:val="9"/>
    <w:unhideWhenUsed/>
    <w:qFormat/>
    <w:rsid w:val="006F69BF"/>
    <w:pPr>
      <w:keepNext/>
      <w:keepLines/>
      <w:spacing w:before="40" w:after="0" w:line="360" w:lineRule="auto"/>
      <w:ind w:left="2160"/>
      <w:outlineLvl w:val="3"/>
    </w:pPr>
    <w:rPr>
      <w:rFonts w:asciiTheme="majorHAnsi" w:eastAsiaTheme="majorEastAsia" w:hAnsiTheme="majorHAnsi" w:cstheme="majorBidi"/>
      <w:i/>
      <w:iCs/>
      <w:color w:val="B35E06" w:themeColor="accent1" w:themeShade="BF"/>
      <w:sz w:val="28"/>
    </w:rPr>
  </w:style>
  <w:style w:type="paragraph" w:styleId="Heading5">
    <w:name w:val="heading 5"/>
    <w:basedOn w:val="Normal"/>
    <w:next w:val="Normal"/>
    <w:link w:val="Heading5Char"/>
    <w:uiPriority w:val="9"/>
    <w:unhideWhenUsed/>
    <w:qFormat/>
    <w:rsid w:val="006F69BF"/>
    <w:pPr>
      <w:keepNext/>
      <w:keepLines/>
      <w:spacing w:before="40" w:after="0" w:line="360" w:lineRule="auto"/>
      <w:ind w:left="2880"/>
      <w:outlineLvl w:val="4"/>
    </w:pPr>
    <w:rPr>
      <w:rFonts w:asciiTheme="majorHAnsi" w:eastAsiaTheme="majorEastAsia" w:hAnsiTheme="majorHAnsi" w:cstheme="majorBidi"/>
      <w:color w:val="B35E06" w:themeColor="accent1" w:themeShade="BF"/>
      <w:sz w:val="28"/>
    </w:rPr>
  </w:style>
  <w:style w:type="paragraph" w:styleId="Heading6">
    <w:name w:val="heading 6"/>
    <w:basedOn w:val="Normal"/>
    <w:next w:val="Normal"/>
    <w:link w:val="Heading6Char"/>
    <w:uiPriority w:val="9"/>
    <w:semiHidden/>
    <w:unhideWhenUsed/>
    <w:qFormat/>
    <w:rsid w:val="006F69BF"/>
    <w:pPr>
      <w:keepNext/>
      <w:keepLines/>
      <w:spacing w:before="40" w:after="0" w:line="360" w:lineRule="auto"/>
      <w:ind w:left="3600"/>
      <w:outlineLvl w:val="5"/>
    </w:pPr>
    <w:rPr>
      <w:rFonts w:asciiTheme="majorHAnsi" w:eastAsiaTheme="majorEastAsia" w:hAnsiTheme="majorHAnsi" w:cstheme="majorBidi"/>
      <w:color w:val="773F04" w:themeColor="accent1" w:themeShade="7F"/>
      <w:sz w:val="28"/>
    </w:rPr>
  </w:style>
  <w:style w:type="paragraph" w:styleId="Heading7">
    <w:name w:val="heading 7"/>
    <w:basedOn w:val="Normal"/>
    <w:next w:val="Normal"/>
    <w:link w:val="Heading7Char"/>
    <w:uiPriority w:val="9"/>
    <w:semiHidden/>
    <w:unhideWhenUsed/>
    <w:qFormat/>
    <w:rsid w:val="006F69BF"/>
    <w:pPr>
      <w:keepNext/>
      <w:keepLines/>
      <w:spacing w:before="40" w:after="0" w:line="360" w:lineRule="auto"/>
      <w:ind w:left="4320"/>
      <w:outlineLvl w:val="6"/>
    </w:pPr>
    <w:rPr>
      <w:rFonts w:asciiTheme="majorHAnsi" w:eastAsiaTheme="majorEastAsia" w:hAnsiTheme="majorHAnsi" w:cstheme="majorBidi"/>
      <w:i/>
      <w:iCs/>
      <w:color w:val="773F04" w:themeColor="accent1" w:themeShade="7F"/>
      <w:sz w:val="28"/>
    </w:rPr>
  </w:style>
  <w:style w:type="paragraph" w:styleId="Heading8">
    <w:name w:val="heading 8"/>
    <w:basedOn w:val="Normal"/>
    <w:next w:val="Normal"/>
    <w:link w:val="Heading8Char"/>
    <w:uiPriority w:val="9"/>
    <w:semiHidden/>
    <w:unhideWhenUsed/>
    <w:qFormat/>
    <w:rsid w:val="006F69BF"/>
    <w:pPr>
      <w:keepNext/>
      <w:keepLines/>
      <w:spacing w:before="40" w:after="0" w:line="360" w:lineRule="auto"/>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69BF"/>
    <w:pPr>
      <w:keepNext/>
      <w:keepLines/>
      <w:spacing w:before="40" w:after="0" w:line="360" w:lineRule="auto"/>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magePlaceHolder">
    <w:name w:val="Image Place Holder"/>
    <w:basedOn w:val="Normal"/>
    <w:rsid w:val="0088782A"/>
    <w:pPr>
      <w:spacing w:after="0" w:line="240" w:lineRule="auto"/>
      <w:jc w:val="center"/>
    </w:pPr>
    <w:rPr>
      <w:rFonts w:ascii="Arial" w:eastAsia="Times New Roman" w:hAnsi="Arial"/>
      <w:color w:val="333333"/>
      <w:szCs w:val="24"/>
    </w:rPr>
  </w:style>
  <w:style w:type="paragraph" w:customStyle="1" w:styleId="APROPOSALTO">
    <w:name w:val="A PROPOSAL TO:"/>
    <w:basedOn w:val="Normal"/>
    <w:link w:val="APROPOSALTOChar"/>
    <w:qFormat/>
    <w:rsid w:val="0088782A"/>
    <w:pPr>
      <w:widowControl w:val="0"/>
      <w:autoSpaceDE w:val="0"/>
      <w:autoSpaceDN w:val="0"/>
      <w:adjustRightInd w:val="0"/>
      <w:spacing w:after="0" w:line="288" w:lineRule="auto"/>
      <w:jc w:val="right"/>
      <w:textAlignment w:val="center"/>
    </w:pPr>
    <w:rPr>
      <w:rFonts w:ascii="Arial" w:eastAsia="Times New Roman" w:hAnsi="Arial"/>
      <w:i/>
      <w:color w:val="215352"/>
      <w:sz w:val="34"/>
      <w:szCs w:val="34"/>
    </w:rPr>
  </w:style>
  <w:style w:type="paragraph" w:customStyle="1" w:styleId="MonthDayYear01">
    <w:name w:val="Month Day Year 01"/>
    <w:basedOn w:val="Normal"/>
    <w:link w:val="MonthDayYear01Char"/>
    <w:qFormat/>
    <w:rsid w:val="0088782A"/>
    <w:pPr>
      <w:widowControl w:val="0"/>
      <w:autoSpaceDE w:val="0"/>
      <w:autoSpaceDN w:val="0"/>
      <w:adjustRightInd w:val="0"/>
      <w:spacing w:after="0" w:line="288" w:lineRule="auto"/>
      <w:jc w:val="right"/>
      <w:textAlignment w:val="center"/>
    </w:pPr>
    <w:rPr>
      <w:rFonts w:ascii="Arial" w:eastAsia="Times New Roman" w:hAnsi="Arial"/>
      <w:color w:val="215352"/>
      <w:szCs w:val="24"/>
    </w:rPr>
  </w:style>
  <w:style w:type="character" w:customStyle="1" w:styleId="APROPOSALTOChar">
    <w:name w:val="A PROPOSAL TO: Char"/>
    <w:basedOn w:val="DefaultParagraphFont"/>
    <w:link w:val="APROPOSALTO"/>
    <w:rsid w:val="0088782A"/>
    <w:rPr>
      <w:rFonts w:ascii="Arial" w:eastAsia="Times New Roman" w:hAnsi="Arial" w:cs="Times New Roman"/>
      <w:i/>
      <w:color w:val="215352"/>
      <w:sz w:val="34"/>
      <w:szCs w:val="34"/>
    </w:rPr>
  </w:style>
  <w:style w:type="character" w:customStyle="1" w:styleId="MonthDayYear01Char">
    <w:name w:val="Month Day Year 01 Char"/>
    <w:basedOn w:val="DefaultParagraphFont"/>
    <w:link w:val="MonthDayYear01"/>
    <w:rsid w:val="0088782A"/>
    <w:rPr>
      <w:rFonts w:ascii="Arial" w:eastAsia="Times New Roman" w:hAnsi="Arial" w:cs="Times New Roman"/>
      <w:color w:val="215352"/>
      <w:sz w:val="24"/>
      <w:szCs w:val="24"/>
    </w:rPr>
  </w:style>
  <w:style w:type="paragraph" w:customStyle="1" w:styleId="MonthDayYear02">
    <w:name w:val="Month Day Year 02"/>
    <w:basedOn w:val="MonthDayYear01"/>
    <w:link w:val="MonthDayYear02Char"/>
    <w:qFormat/>
    <w:rsid w:val="0088782A"/>
    <w:rPr>
      <w:color w:val="FFFFFF"/>
    </w:rPr>
  </w:style>
  <w:style w:type="paragraph" w:customStyle="1" w:styleId="INSERTHEADLINEHERE01">
    <w:name w:val="INSERT HEADLINE HERE 01"/>
    <w:basedOn w:val="Normal"/>
    <w:link w:val="INSERTHEADLINEHERE01Char"/>
    <w:qFormat/>
    <w:rsid w:val="0088782A"/>
    <w:pPr>
      <w:widowControl w:val="0"/>
      <w:suppressAutoHyphens/>
      <w:autoSpaceDE w:val="0"/>
      <w:autoSpaceDN w:val="0"/>
      <w:adjustRightInd w:val="0"/>
      <w:spacing w:before="120" w:after="0" w:line="288" w:lineRule="auto"/>
      <w:jc w:val="center"/>
      <w:textAlignment w:val="center"/>
    </w:pPr>
    <w:rPr>
      <w:rFonts w:ascii="Arial" w:eastAsia="Times New Roman" w:hAnsi="Arial"/>
      <w:b/>
      <w:color w:val="215352"/>
      <w:sz w:val="30"/>
      <w:szCs w:val="30"/>
    </w:rPr>
  </w:style>
  <w:style w:type="character" w:customStyle="1" w:styleId="MonthDayYear02Char">
    <w:name w:val="Month Day Year 02 Char"/>
    <w:basedOn w:val="MonthDayYear01Char"/>
    <w:link w:val="MonthDayYear02"/>
    <w:rsid w:val="0088782A"/>
    <w:rPr>
      <w:rFonts w:ascii="Arial" w:eastAsia="Times New Roman" w:hAnsi="Arial" w:cs="Times New Roman"/>
      <w:color w:val="FFFFFF"/>
      <w:sz w:val="24"/>
      <w:szCs w:val="24"/>
    </w:rPr>
  </w:style>
  <w:style w:type="paragraph" w:customStyle="1" w:styleId="SUBHEAD01">
    <w:name w:val="SUBHEAD 01"/>
    <w:basedOn w:val="Normal"/>
    <w:link w:val="SUBHEAD01Char"/>
    <w:qFormat/>
    <w:rsid w:val="0088782A"/>
    <w:pPr>
      <w:widowControl w:val="0"/>
      <w:suppressAutoHyphens/>
      <w:autoSpaceDE w:val="0"/>
      <w:autoSpaceDN w:val="0"/>
      <w:adjustRightInd w:val="0"/>
      <w:spacing w:before="120" w:after="0" w:line="288" w:lineRule="auto"/>
      <w:textAlignment w:val="center"/>
    </w:pPr>
    <w:rPr>
      <w:rFonts w:ascii="Arial" w:eastAsia="Times New Roman" w:hAnsi="Arial"/>
      <w:color w:val="215352"/>
      <w:sz w:val="26"/>
      <w:szCs w:val="26"/>
    </w:rPr>
  </w:style>
  <w:style w:type="character" w:customStyle="1" w:styleId="INSERTHEADLINEHERE01Char">
    <w:name w:val="INSERT HEADLINE HERE 01 Char"/>
    <w:basedOn w:val="DefaultParagraphFont"/>
    <w:link w:val="INSERTHEADLINEHERE01"/>
    <w:rsid w:val="0088782A"/>
    <w:rPr>
      <w:rFonts w:ascii="Arial" w:eastAsia="Times New Roman" w:hAnsi="Arial" w:cs="Times New Roman"/>
      <w:b/>
      <w:color w:val="215352"/>
      <w:sz w:val="30"/>
      <w:szCs w:val="30"/>
    </w:rPr>
  </w:style>
  <w:style w:type="paragraph" w:customStyle="1" w:styleId="BodyText01">
    <w:name w:val="Body Text 01"/>
    <w:basedOn w:val="Normal"/>
    <w:link w:val="BodyText01Char"/>
    <w:qFormat/>
    <w:rsid w:val="0088782A"/>
    <w:pPr>
      <w:widowControl w:val="0"/>
      <w:suppressAutoHyphens/>
      <w:autoSpaceDE w:val="0"/>
      <w:autoSpaceDN w:val="0"/>
      <w:adjustRightInd w:val="0"/>
      <w:spacing w:before="120" w:after="0" w:line="240" w:lineRule="atLeast"/>
      <w:jc w:val="both"/>
      <w:textAlignment w:val="center"/>
    </w:pPr>
    <w:rPr>
      <w:rFonts w:ascii="Arial" w:eastAsia="Times New Roman" w:hAnsi="Arial"/>
      <w:color w:val="333333"/>
      <w:sz w:val="18"/>
      <w:szCs w:val="18"/>
    </w:rPr>
  </w:style>
  <w:style w:type="character" w:customStyle="1" w:styleId="SUBHEAD01Char">
    <w:name w:val="SUBHEAD 01 Char"/>
    <w:basedOn w:val="DefaultParagraphFont"/>
    <w:link w:val="SUBHEAD01"/>
    <w:rsid w:val="0088782A"/>
    <w:rPr>
      <w:rFonts w:ascii="Arial" w:eastAsia="Times New Roman" w:hAnsi="Arial" w:cs="Times New Roman"/>
      <w:color w:val="215352"/>
      <w:sz w:val="26"/>
      <w:szCs w:val="26"/>
    </w:rPr>
  </w:style>
  <w:style w:type="paragraph" w:customStyle="1" w:styleId="descriptionhere01">
    <w:name w:val="description here 01"/>
    <w:basedOn w:val="Normal"/>
    <w:link w:val="descriptionhere01Char"/>
    <w:qFormat/>
    <w:rsid w:val="0088782A"/>
    <w:pPr>
      <w:widowControl w:val="0"/>
      <w:suppressAutoHyphens/>
      <w:autoSpaceDE w:val="0"/>
      <w:autoSpaceDN w:val="0"/>
      <w:adjustRightInd w:val="0"/>
      <w:spacing w:after="0" w:line="240" w:lineRule="atLeast"/>
      <w:ind w:right="-122"/>
      <w:jc w:val="both"/>
      <w:textAlignment w:val="center"/>
    </w:pPr>
    <w:rPr>
      <w:rFonts w:ascii="Arial" w:eastAsia="Times New Roman" w:hAnsi="Arial"/>
      <w:color w:val="333333"/>
      <w:sz w:val="18"/>
      <w:szCs w:val="18"/>
    </w:rPr>
  </w:style>
  <w:style w:type="character" w:customStyle="1" w:styleId="BodyText01Char">
    <w:name w:val="Body Text 01 Char"/>
    <w:basedOn w:val="DefaultParagraphFont"/>
    <w:link w:val="BodyText01"/>
    <w:rsid w:val="0088782A"/>
    <w:rPr>
      <w:rFonts w:ascii="Arial" w:eastAsia="Times New Roman" w:hAnsi="Arial" w:cs="Times New Roman"/>
      <w:color w:val="333333"/>
      <w:sz w:val="18"/>
      <w:szCs w:val="18"/>
    </w:rPr>
  </w:style>
  <w:style w:type="character" w:customStyle="1" w:styleId="descriptionhere01Char">
    <w:name w:val="description here 01 Char"/>
    <w:basedOn w:val="DefaultParagraphFont"/>
    <w:link w:val="descriptionhere01"/>
    <w:rsid w:val="0088782A"/>
    <w:rPr>
      <w:rFonts w:ascii="Arial" w:eastAsia="Times New Roman" w:hAnsi="Arial" w:cs="Times New Roman"/>
      <w:color w:val="333333"/>
      <w:sz w:val="18"/>
      <w:szCs w:val="18"/>
    </w:rPr>
  </w:style>
  <w:style w:type="paragraph" w:customStyle="1" w:styleId="Address01">
    <w:name w:val="Address 01"/>
    <w:basedOn w:val="Normal"/>
    <w:link w:val="Address01Char"/>
    <w:qFormat/>
    <w:rsid w:val="0088782A"/>
    <w:pPr>
      <w:widowControl w:val="0"/>
      <w:suppressAutoHyphens/>
      <w:autoSpaceDE w:val="0"/>
      <w:autoSpaceDN w:val="0"/>
      <w:adjustRightInd w:val="0"/>
      <w:spacing w:before="120" w:after="0" w:line="288" w:lineRule="auto"/>
      <w:jc w:val="center"/>
      <w:textAlignment w:val="center"/>
    </w:pPr>
    <w:rPr>
      <w:rFonts w:ascii="Arial" w:eastAsia="Times New Roman" w:hAnsi="Arial"/>
      <w:color w:val="215352"/>
      <w:sz w:val="20"/>
      <w:szCs w:val="20"/>
    </w:rPr>
  </w:style>
  <w:style w:type="paragraph" w:customStyle="1" w:styleId="websiteemail">
    <w:name w:val="website/email"/>
    <w:basedOn w:val="Normal"/>
    <w:link w:val="websiteemailChar"/>
    <w:qFormat/>
    <w:rsid w:val="0088782A"/>
    <w:pPr>
      <w:widowControl w:val="0"/>
      <w:autoSpaceDE w:val="0"/>
      <w:autoSpaceDN w:val="0"/>
      <w:adjustRightInd w:val="0"/>
      <w:spacing w:after="0" w:line="360" w:lineRule="atLeast"/>
      <w:jc w:val="center"/>
      <w:textAlignment w:val="center"/>
    </w:pPr>
    <w:rPr>
      <w:rFonts w:ascii="Arial" w:eastAsia="Times New Roman" w:hAnsi="Arial"/>
      <w:b/>
      <w:color w:val="215352"/>
      <w:sz w:val="20"/>
      <w:szCs w:val="20"/>
    </w:rPr>
  </w:style>
  <w:style w:type="character" w:customStyle="1" w:styleId="Address01Char">
    <w:name w:val="Address 01 Char"/>
    <w:basedOn w:val="DefaultParagraphFont"/>
    <w:link w:val="Address01"/>
    <w:rsid w:val="0088782A"/>
    <w:rPr>
      <w:rFonts w:ascii="Arial" w:eastAsia="Times New Roman" w:hAnsi="Arial" w:cs="Times New Roman"/>
      <w:color w:val="215352"/>
      <w:sz w:val="20"/>
      <w:szCs w:val="20"/>
    </w:rPr>
  </w:style>
  <w:style w:type="character" w:customStyle="1" w:styleId="websiteemailChar">
    <w:name w:val="website/email Char"/>
    <w:basedOn w:val="DefaultParagraphFont"/>
    <w:link w:val="websiteemail"/>
    <w:rsid w:val="0088782A"/>
    <w:rPr>
      <w:rFonts w:ascii="Arial" w:eastAsia="Times New Roman" w:hAnsi="Arial" w:cs="Times New Roman"/>
      <w:b/>
      <w:color w:val="215352"/>
      <w:sz w:val="20"/>
      <w:szCs w:val="20"/>
    </w:rPr>
  </w:style>
  <w:style w:type="paragraph" w:styleId="NoSpacing">
    <w:name w:val="No Spacing"/>
    <w:link w:val="NoSpacingChar"/>
    <w:uiPriority w:val="1"/>
    <w:qFormat/>
    <w:rsid w:val="0088782A"/>
    <w:pPr>
      <w:spacing w:after="0" w:line="240" w:lineRule="auto"/>
    </w:pPr>
  </w:style>
  <w:style w:type="character" w:customStyle="1" w:styleId="NoSpacingChar">
    <w:name w:val="No Spacing Char"/>
    <w:basedOn w:val="DefaultParagraphFont"/>
    <w:link w:val="NoSpacing"/>
    <w:uiPriority w:val="1"/>
    <w:rsid w:val="0088782A"/>
  </w:style>
  <w:style w:type="paragraph" w:styleId="Footer">
    <w:name w:val="footer"/>
    <w:basedOn w:val="Normal"/>
    <w:link w:val="FooterChar"/>
    <w:uiPriority w:val="99"/>
    <w:unhideWhenUsed/>
    <w:rsid w:val="0088782A"/>
    <w:pPr>
      <w:tabs>
        <w:tab w:val="center" w:pos="4680"/>
        <w:tab w:val="right" w:pos="9360"/>
      </w:tabs>
      <w:spacing w:after="0" w:line="240" w:lineRule="auto"/>
    </w:pPr>
    <w:rPr>
      <w:rFonts w:eastAsia="Times New Roman"/>
      <w:szCs w:val="24"/>
    </w:rPr>
  </w:style>
  <w:style w:type="character" w:customStyle="1" w:styleId="FooterChar">
    <w:name w:val="Footer Char"/>
    <w:basedOn w:val="DefaultParagraphFont"/>
    <w:link w:val="Footer"/>
    <w:uiPriority w:val="99"/>
    <w:rsid w:val="0088782A"/>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878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82A"/>
    <w:rPr>
      <w:rFonts w:ascii="Tahoma" w:hAnsi="Tahoma" w:cs="Tahoma"/>
      <w:sz w:val="16"/>
      <w:szCs w:val="16"/>
    </w:rPr>
  </w:style>
  <w:style w:type="paragraph" w:styleId="Header">
    <w:name w:val="header"/>
    <w:basedOn w:val="Normal"/>
    <w:link w:val="HeaderChar"/>
    <w:uiPriority w:val="99"/>
    <w:unhideWhenUsed/>
    <w:rsid w:val="00FD3D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DD4"/>
  </w:style>
  <w:style w:type="table" w:styleId="LightShading-Accent2">
    <w:name w:val="Light Shading Accent 2"/>
    <w:basedOn w:val="TableNormal"/>
    <w:uiPriority w:val="60"/>
    <w:rsid w:val="001F43BB"/>
    <w:pPr>
      <w:spacing w:after="0" w:line="240" w:lineRule="auto"/>
    </w:pPr>
    <w:rPr>
      <w:color w:val="761E28" w:themeColor="accent2" w:themeShade="BF"/>
    </w:rPr>
    <w:tblPr>
      <w:tblStyleRowBandSize w:val="1"/>
      <w:tblStyleColBandSize w:val="1"/>
      <w:tblBorders>
        <w:top w:val="single" w:sz="8" w:space="0" w:color="9F2936" w:themeColor="accent2"/>
        <w:bottom w:val="single" w:sz="8" w:space="0" w:color="9F2936" w:themeColor="accent2"/>
      </w:tblBorders>
    </w:tblPr>
    <w:tblStylePr w:type="fir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lastRow">
      <w:pPr>
        <w:spacing w:before="0" w:after="0" w:line="240" w:lineRule="auto"/>
      </w:pPr>
      <w:rPr>
        <w:b/>
        <w:bCs/>
      </w:rPr>
      <w:tblPr/>
      <w:tcPr>
        <w:tcBorders>
          <w:top w:val="single" w:sz="8" w:space="0" w:color="9F2936" w:themeColor="accent2"/>
          <w:left w:val="nil"/>
          <w:bottom w:val="single" w:sz="8" w:space="0" w:color="9F2936"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2C6" w:themeFill="accent2" w:themeFillTint="3F"/>
      </w:tcPr>
    </w:tblStylePr>
    <w:tblStylePr w:type="band1Horz">
      <w:tblPr/>
      <w:tcPr>
        <w:tcBorders>
          <w:left w:val="nil"/>
          <w:right w:val="nil"/>
          <w:insideH w:val="nil"/>
          <w:insideV w:val="nil"/>
        </w:tcBorders>
        <w:shd w:val="clear" w:color="auto" w:fill="EFC2C6" w:themeFill="accent2" w:themeFillTint="3F"/>
      </w:tcPr>
    </w:tblStylePr>
  </w:style>
  <w:style w:type="table" w:styleId="TableGrid">
    <w:name w:val="Table Grid"/>
    <w:basedOn w:val="TableNormal"/>
    <w:uiPriority w:val="59"/>
    <w:rsid w:val="00DF50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73C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3CDF"/>
    <w:rPr>
      <w:sz w:val="20"/>
      <w:szCs w:val="20"/>
    </w:rPr>
  </w:style>
  <w:style w:type="character" w:styleId="FootnoteReference">
    <w:name w:val="footnote reference"/>
    <w:basedOn w:val="DefaultParagraphFont"/>
    <w:uiPriority w:val="99"/>
    <w:semiHidden/>
    <w:unhideWhenUsed/>
    <w:rsid w:val="00773CDF"/>
    <w:rPr>
      <w:vertAlign w:val="superscript"/>
    </w:rPr>
  </w:style>
  <w:style w:type="character" w:customStyle="1" w:styleId="Heading1Char">
    <w:name w:val="Heading 1 Char"/>
    <w:basedOn w:val="DefaultParagraphFont"/>
    <w:link w:val="Heading1"/>
    <w:uiPriority w:val="9"/>
    <w:rsid w:val="006F69BF"/>
    <w:rPr>
      <w:rFonts w:asciiTheme="majorHAnsi" w:eastAsiaTheme="majorEastAsia" w:hAnsiTheme="majorHAnsi" w:cstheme="majorBidi"/>
      <w:b/>
      <w:bCs/>
      <w:noProof/>
      <w:color w:val="B35E06" w:themeColor="accent1" w:themeShade="BF"/>
      <w:sz w:val="44"/>
      <w:szCs w:val="28"/>
      <w:lang w:val="vi-VN"/>
    </w:rPr>
  </w:style>
  <w:style w:type="paragraph" w:styleId="TOCHeading">
    <w:name w:val="TOC Heading"/>
    <w:basedOn w:val="Heading1"/>
    <w:next w:val="Normal"/>
    <w:uiPriority w:val="39"/>
    <w:semiHidden/>
    <w:unhideWhenUsed/>
    <w:qFormat/>
    <w:rsid w:val="00773CDF"/>
    <w:pPr>
      <w:outlineLvl w:val="9"/>
    </w:pPr>
    <w:rPr>
      <w:lang w:eastAsia="ja-JP"/>
    </w:rPr>
  </w:style>
  <w:style w:type="character" w:styleId="Hyperlink">
    <w:name w:val="Hyperlink"/>
    <w:basedOn w:val="DefaultParagraphFont"/>
    <w:uiPriority w:val="99"/>
    <w:unhideWhenUsed/>
    <w:rsid w:val="00EB37AD"/>
    <w:rPr>
      <w:color w:val="6B9F25" w:themeColor="hyperlink"/>
      <w:u w:val="single"/>
    </w:rPr>
  </w:style>
  <w:style w:type="character" w:customStyle="1" w:styleId="Heading2Char">
    <w:name w:val="Heading 2 Char"/>
    <w:basedOn w:val="DefaultParagraphFont"/>
    <w:link w:val="Heading2"/>
    <w:uiPriority w:val="9"/>
    <w:rsid w:val="006F69BF"/>
    <w:rPr>
      <w:rFonts w:eastAsiaTheme="majorEastAsia" w:cstheme="majorBidi"/>
      <w:noProof/>
      <w:color w:val="F07F09" w:themeColor="accent1"/>
      <w:sz w:val="40"/>
      <w:szCs w:val="26"/>
      <w:lang w:val="vi-VN"/>
    </w:rPr>
  </w:style>
  <w:style w:type="character" w:customStyle="1" w:styleId="Heading3Char">
    <w:name w:val="Heading 3 Char"/>
    <w:basedOn w:val="DefaultParagraphFont"/>
    <w:link w:val="Heading3"/>
    <w:uiPriority w:val="9"/>
    <w:rsid w:val="006F69BF"/>
    <w:rPr>
      <w:rFonts w:asciiTheme="majorHAnsi" w:eastAsiaTheme="majorEastAsia" w:hAnsiTheme="majorHAnsi" w:cstheme="majorBidi"/>
      <w:noProof/>
      <w:color w:val="773F04" w:themeColor="accent1" w:themeShade="7F"/>
      <w:szCs w:val="24"/>
      <w:lang w:val="vi-VN"/>
    </w:rPr>
  </w:style>
  <w:style w:type="character" w:customStyle="1" w:styleId="Heading4Char">
    <w:name w:val="Heading 4 Char"/>
    <w:basedOn w:val="DefaultParagraphFont"/>
    <w:link w:val="Heading4"/>
    <w:uiPriority w:val="9"/>
    <w:rsid w:val="006F69BF"/>
    <w:rPr>
      <w:rFonts w:asciiTheme="majorHAnsi" w:eastAsiaTheme="majorEastAsia" w:hAnsiTheme="majorHAnsi" w:cstheme="majorBidi"/>
      <w:i/>
      <w:iCs/>
      <w:noProof/>
      <w:color w:val="B35E06" w:themeColor="accent1" w:themeShade="BF"/>
      <w:sz w:val="28"/>
      <w:lang w:val="vi-VN"/>
    </w:rPr>
  </w:style>
  <w:style w:type="character" w:customStyle="1" w:styleId="Heading5Char">
    <w:name w:val="Heading 5 Char"/>
    <w:basedOn w:val="DefaultParagraphFont"/>
    <w:link w:val="Heading5"/>
    <w:uiPriority w:val="9"/>
    <w:rsid w:val="006F69BF"/>
    <w:rPr>
      <w:rFonts w:asciiTheme="majorHAnsi" w:eastAsiaTheme="majorEastAsia" w:hAnsiTheme="majorHAnsi" w:cstheme="majorBidi"/>
      <w:noProof/>
      <w:color w:val="B35E06" w:themeColor="accent1" w:themeShade="BF"/>
      <w:sz w:val="28"/>
      <w:lang w:val="vi-VN"/>
    </w:rPr>
  </w:style>
  <w:style w:type="character" w:customStyle="1" w:styleId="Heading6Char">
    <w:name w:val="Heading 6 Char"/>
    <w:basedOn w:val="DefaultParagraphFont"/>
    <w:link w:val="Heading6"/>
    <w:uiPriority w:val="9"/>
    <w:semiHidden/>
    <w:rsid w:val="006F69BF"/>
    <w:rPr>
      <w:rFonts w:asciiTheme="majorHAnsi" w:eastAsiaTheme="majorEastAsia" w:hAnsiTheme="majorHAnsi" w:cstheme="majorBidi"/>
      <w:noProof/>
      <w:color w:val="773F04" w:themeColor="accent1" w:themeShade="7F"/>
      <w:sz w:val="28"/>
      <w:lang w:val="vi-VN"/>
    </w:rPr>
  </w:style>
  <w:style w:type="character" w:customStyle="1" w:styleId="Heading7Char">
    <w:name w:val="Heading 7 Char"/>
    <w:basedOn w:val="DefaultParagraphFont"/>
    <w:link w:val="Heading7"/>
    <w:uiPriority w:val="9"/>
    <w:semiHidden/>
    <w:rsid w:val="006F69BF"/>
    <w:rPr>
      <w:rFonts w:asciiTheme="majorHAnsi" w:eastAsiaTheme="majorEastAsia" w:hAnsiTheme="majorHAnsi" w:cstheme="majorBidi"/>
      <w:i/>
      <w:iCs/>
      <w:noProof/>
      <w:color w:val="773F04" w:themeColor="accent1" w:themeShade="7F"/>
      <w:sz w:val="28"/>
      <w:lang w:val="vi-VN"/>
    </w:rPr>
  </w:style>
  <w:style w:type="character" w:customStyle="1" w:styleId="Heading8Char">
    <w:name w:val="Heading 8 Char"/>
    <w:basedOn w:val="DefaultParagraphFont"/>
    <w:link w:val="Heading8"/>
    <w:uiPriority w:val="9"/>
    <w:semiHidden/>
    <w:rsid w:val="006F69BF"/>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6F69BF"/>
    <w:rPr>
      <w:rFonts w:asciiTheme="majorHAnsi" w:eastAsiaTheme="majorEastAsia" w:hAnsiTheme="majorHAnsi" w:cstheme="majorBidi"/>
      <w:i/>
      <w:iCs/>
      <w:noProof/>
      <w:color w:val="272727" w:themeColor="text1" w:themeTint="D8"/>
      <w:sz w:val="21"/>
      <w:szCs w:val="21"/>
      <w:lang w:val="vi-VN"/>
    </w:rPr>
  </w:style>
  <w:style w:type="character" w:styleId="Strong">
    <w:name w:val="Strong"/>
    <w:basedOn w:val="DefaultParagraphFont"/>
    <w:uiPriority w:val="22"/>
    <w:qFormat/>
    <w:rsid w:val="006F69BF"/>
    <w:rPr>
      <w:rFonts w:ascii="Times New Roman" w:hAnsi="Times New Roman"/>
      <w:b/>
      <w:bCs/>
      <w:sz w:val="36"/>
    </w:rPr>
  </w:style>
  <w:style w:type="character" w:styleId="Emphasis">
    <w:name w:val="Emphasis"/>
    <w:basedOn w:val="DefaultParagraphFont"/>
    <w:uiPriority w:val="20"/>
    <w:qFormat/>
    <w:rsid w:val="006E16F4"/>
    <w:rPr>
      <w:rFonts w:ascii="Times New Roman" w:hAnsi="Times New Roman"/>
      <w:b/>
      <w:i/>
      <w:iCs/>
      <w:color w:val="F07F09" w:themeColor="accent1"/>
      <w:sz w:val="32"/>
    </w:rPr>
  </w:style>
  <w:style w:type="paragraph" w:styleId="IntenseQuote">
    <w:name w:val="Intense Quote"/>
    <w:basedOn w:val="Normal"/>
    <w:next w:val="Normal"/>
    <w:link w:val="IntenseQuoteChar"/>
    <w:uiPriority w:val="30"/>
    <w:qFormat/>
    <w:rsid w:val="006E16F4"/>
    <w:pPr>
      <w:spacing w:before="100" w:beforeAutospacing="1" w:after="240" w:line="264" w:lineRule="auto"/>
      <w:ind w:left="864" w:right="864"/>
      <w:jc w:val="center"/>
    </w:pPr>
    <w:rPr>
      <w:rFonts w:asciiTheme="majorHAnsi" w:eastAsiaTheme="majorEastAsia" w:hAnsiTheme="majorHAnsi" w:cstheme="majorBidi"/>
      <w:i/>
      <w:color w:val="F07F09" w:themeColor="accent1"/>
      <w:sz w:val="28"/>
      <w:szCs w:val="28"/>
    </w:rPr>
  </w:style>
  <w:style w:type="character" w:customStyle="1" w:styleId="IntenseQuoteChar">
    <w:name w:val="Intense Quote Char"/>
    <w:basedOn w:val="DefaultParagraphFont"/>
    <w:link w:val="IntenseQuote"/>
    <w:uiPriority w:val="30"/>
    <w:rsid w:val="006E16F4"/>
    <w:rPr>
      <w:rFonts w:asciiTheme="majorHAnsi" w:eastAsiaTheme="majorEastAsia" w:hAnsiTheme="majorHAnsi" w:cstheme="majorBidi"/>
      <w:i/>
      <w:noProof/>
      <w:color w:val="F07F09" w:themeColor="accent1"/>
      <w:sz w:val="28"/>
      <w:szCs w:val="28"/>
      <w:lang w:val="vi-VN"/>
    </w:rPr>
  </w:style>
  <w:style w:type="paragraph" w:styleId="ListParagraph">
    <w:name w:val="List Paragraph"/>
    <w:basedOn w:val="Normal"/>
    <w:uiPriority w:val="34"/>
    <w:qFormat/>
    <w:rsid w:val="006F69BF"/>
    <w:pPr>
      <w:spacing w:after="120" w:line="264" w:lineRule="auto"/>
      <w:ind w:left="720"/>
      <w:contextualSpacing/>
    </w:pPr>
    <w:rPr>
      <w:rFonts w:cstheme="minorBidi"/>
      <w:sz w:val="21"/>
      <w:szCs w:val="21"/>
    </w:rPr>
  </w:style>
  <w:style w:type="paragraph" w:styleId="NormalWeb">
    <w:name w:val="Normal (Web)"/>
    <w:basedOn w:val="Normal"/>
    <w:uiPriority w:val="99"/>
    <w:semiHidden/>
    <w:unhideWhenUsed/>
    <w:rsid w:val="006F69BF"/>
    <w:pPr>
      <w:spacing w:before="100" w:beforeAutospacing="1" w:after="100" w:afterAutospacing="1" w:line="240" w:lineRule="auto"/>
    </w:pPr>
    <w:rPr>
      <w:rFonts w:eastAsia="Times New Roman"/>
      <w:szCs w:val="24"/>
    </w:rPr>
  </w:style>
  <w:style w:type="character" w:customStyle="1" w:styleId="apple-converted-space">
    <w:name w:val="apple-converted-space"/>
    <w:basedOn w:val="DefaultParagraphFont"/>
    <w:rsid w:val="006F69BF"/>
  </w:style>
  <w:style w:type="paragraph" w:customStyle="1" w:styleId="wp-caption-text">
    <w:name w:val="wp-caption-text"/>
    <w:basedOn w:val="Normal"/>
    <w:rsid w:val="006F69BF"/>
    <w:pPr>
      <w:spacing w:before="100" w:beforeAutospacing="1" w:after="100" w:afterAutospacing="1" w:line="240" w:lineRule="auto"/>
    </w:pPr>
    <w:rPr>
      <w:rFonts w:eastAsia="Times New Roman"/>
      <w:szCs w:val="24"/>
    </w:rPr>
  </w:style>
  <w:style w:type="paragraph" w:styleId="Quote">
    <w:name w:val="Quote"/>
    <w:basedOn w:val="Normal"/>
    <w:next w:val="Normal"/>
    <w:link w:val="QuoteChar"/>
    <w:uiPriority w:val="29"/>
    <w:qFormat/>
    <w:rsid w:val="006F69BF"/>
    <w:pPr>
      <w:spacing w:before="200" w:after="160" w:line="360" w:lineRule="auto"/>
      <w:ind w:left="864" w:right="864"/>
    </w:pPr>
    <w:rPr>
      <w:rFonts w:eastAsiaTheme="minorHAnsi" w:cstheme="minorBidi"/>
      <w:i/>
      <w:iCs/>
      <w:color w:val="404040" w:themeColor="text1" w:themeTint="BF"/>
      <w:sz w:val="28"/>
    </w:rPr>
  </w:style>
  <w:style w:type="character" w:customStyle="1" w:styleId="QuoteChar">
    <w:name w:val="Quote Char"/>
    <w:basedOn w:val="DefaultParagraphFont"/>
    <w:link w:val="Quote"/>
    <w:uiPriority w:val="29"/>
    <w:rsid w:val="006F69BF"/>
    <w:rPr>
      <w:rFonts w:eastAsiaTheme="minorHAnsi" w:cstheme="minorBidi"/>
      <w:i/>
      <w:iCs/>
      <w:noProof/>
      <w:color w:val="404040" w:themeColor="text1" w:themeTint="BF"/>
      <w:sz w:val="28"/>
      <w:lang w:val="vi-VN"/>
    </w:rPr>
  </w:style>
  <w:style w:type="character" w:styleId="IntenseEmphasis">
    <w:name w:val="Intense Emphasis"/>
    <w:basedOn w:val="DefaultParagraphFont"/>
    <w:uiPriority w:val="21"/>
    <w:qFormat/>
    <w:rsid w:val="006E16F4"/>
    <w:rPr>
      <w:rFonts w:ascii="Times New Roman" w:hAnsi="Times New Roman"/>
      <w:b/>
      <w:i/>
      <w:iCs/>
      <w:color w:val="F07F09" w:themeColor="accent1"/>
      <w:sz w:val="36"/>
    </w:rPr>
  </w:style>
  <w:style w:type="paragraph" w:styleId="TOC1">
    <w:name w:val="toc 1"/>
    <w:basedOn w:val="Normal"/>
    <w:next w:val="Normal"/>
    <w:autoRedefine/>
    <w:uiPriority w:val="39"/>
    <w:unhideWhenUsed/>
    <w:rsid w:val="006F69BF"/>
    <w:pPr>
      <w:spacing w:after="100"/>
    </w:pPr>
  </w:style>
  <w:style w:type="paragraph" w:styleId="TOC2">
    <w:name w:val="toc 2"/>
    <w:basedOn w:val="Normal"/>
    <w:next w:val="Normal"/>
    <w:autoRedefine/>
    <w:uiPriority w:val="39"/>
    <w:unhideWhenUsed/>
    <w:rsid w:val="006F69B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1.bin"/><Relationship Id="rId21" Type="http://schemas.openxmlformats.org/officeDocument/2006/relationships/oleObject" Target="embeddings/oleObject2.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15.bin"/><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oleObject" Target="embeddings/oleObject6.bin"/><Relationship Id="rId11" Type="http://schemas.openxmlformats.org/officeDocument/2006/relationships/hyperlink" Target="https://github.com/"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0.bin"/><Relationship Id="rId40" Type="http://schemas.openxmlformats.org/officeDocument/2006/relationships/image" Target="media/image18.png"/><Relationship Id="rId45" Type="http://schemas.openxmlformats.org/officeDocument/2006/relationships/oleObject" Target="embeddings/oleObject14.bin"/><Relationship Id="rId53"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oleObject" Target="embeddings/oleObject5.bin"/><Relationship Id="rId30" Type="http://schemas.openxmlformats.org/officeDocument/2006/relationships/image" Target="media/image13.png"/><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2.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thachpham.com/tools/git-git-va-github-la-gi-tai-sao-nen-dung.html" TargetMode="External"/><Relationship Id="rId17" Type="http://schemas.openxmlformats.org/officeDocument/2006/relationships/hyperlink" Target="https://windows.github.com/" TargetMode="External"/><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image" Target="media/image17.png"/><Relationship Id="rId46" Type="http://schemas.openxmlformats.org/officeDocument/2006/relationships/image" Target="media/image21.png"/><Relationship Id="rId20" Type="http://schemas.openxmlformats.org/officeDocument/2006/relationships/image" Target="media/image8.png"/><Relationship Id="rId41" Type="http://schemas.openxmlformats.org/officeDocument/2006/relationships/oleObject" Target="embeddings/oleObject12.bin"/><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16.bin"/><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oleObject" Target="embeddings/oleObject7.bin"/><Relationship Id="rId44" Type="http://schemas.openxmlformats.org/officeDocument/2006/relationships/image" Target="media/image20.png"/><Relationship Id="rId5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3" Type="http://schemas.openxmlformats.org/officeDocument/2006/relationships/image" Target="media/image23.png"/><Relationship Id="rId2" Type="http://schemas.openxmlformats.org/officeDocument/2006/relationships/hyperlink" Target="mailto:jsclub.fpt@gmail.com" TargetMode="External"/><Relationship Id="rId1" Type="http://schemas.openxmlformats.org/officeDocument/2006/relationships/hyperlink" Target="file:///E:\ClubAndOG\JS%20Club\2016\Spring2016\TatNien_Src\www.facebook.com\fu.jsclub"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hia\Desktop\03_JS-Office-Suit-Docs-Template.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1FED02-5883-402B-92B5-6FC22B5B9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03_JS-Office-Suit-Docs-Template.dotx</Template>
  <TotalTime>15</TotalTime>
  <Pages>26</Pages>
  <Words>1238</Words>
  <Characters>7062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{DOCument title}</vt:lpstr>
    </vt:vector>
  </TitlesOfParts>
  <Company>123</Company>
  <LinksUpToDate>false</LinksUpToDate>
  <CharactersWithSpaces>8284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Github</dc:title>
  <dc:creator>Nghia</dc:creator>
  <cp:lastModifiedBy>Nghia</cp:lastModifiedBy>
  <cp:revision>2</cp:revision>
  <dcterms:created xsi:type="dcterms:W3CDTF">2016-11-29T15:47:00Z</dcterms:created>
  <dcterms:modified xsi:type="dcterms:W3CDTF">2016-11-30T11:20:00Z</dcterms:modified>
  <cp:contentStatus/>
</cp:coreProperties>
</file>